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B3425" w14:textId="65AC1BC5" w:rsidR="007532DE" w:rsidRPr="00BB438E" w:rsidRDefault="00054805" w:rsidP="007532DE">
      <w:pPr>
        <w:rPr>
          <w:b/>
          <w:color w:val="548DD4" w:themeColor="text2" w:themeTint="99"/>
          <w:sz w:val="38"/>
          <w:szCs w:val="38"/>
        </w:rPr>
      </w:pPr>
      <w:r>
        <w:rPr>
          <w:b/>
          <w:color w:val="548DD4" w:themeColor="text2" w:themeTint="99"/>
          <w:sz w:val="38"/>
          <w:szCs w:val="38"/>
        </w:rPr>
        <w:t>Lesson $</w:t>
      </w:r>
      <w:proofErr w:type="spellStart"/>
      <w:r>
        <w:rPr>
          <w:b/>
          <w:color w:val="548DD4" w:themeColor="text2" w:themeTint="99"/>
          <w:sz w:val="38"/>
          <w:szCs w:val="38"/>
        </w:rPr>
        <w:t>lesson_num</w:t>
      </w:r>
      <w:proofErr w:type="spellEnd"/>
      <w:r>
        <w:rPr>
          <w:b/>
          <w:color w:val="548DD4" w:themeColor="text2" w:themeTint="99"/>
          <w:sz w:val="38"/>
          <w:szCs w:val="38"/>
        </w:rPr>
        <w:t xml:space="preserve"> $topic</w:t>
      </w:r>
    </w:p>
    <w:p w14:paraId="158C4A42" w14:textId="77777777" w:rsidR="007532DE" w:rsidRPr="00BB438E" w:rsidRDefault="007532DE" w:rsidP="007532DE">
      <w:pPr>
        <w:rPr>
          <w:b/>
          <w:color w:val="548DD4" w:themeColor="text2" w:themeTint="99"/>
        </w:rPr>
      </w:pPr>
    </w:p>
    <w:p w14:paraId="42097F26" w14:textId="77777777" w:rsidR="007532DE" w:rsidRPr="00836537" w:rsidRDefault="007532DE" w:rsidP="007532DE">
      <w:pPr>
        <w:shd w:val="clear" w:color="auto" w:fill="E6E6E6"/>
        <w:rPr>
          <w:b/>
        </w:rPr>
      </w:pPr>
      <w:r w:rsidRPr="00836537">
        <w:rPr>
          <w:b/>
        </w:rPr>
        <w:t>Basic Information</w:t>
      </w:r>
    </w:p>
    <w:p w14:paraId="015F9EFD" w14:textId="77777777" w:rsidR="007532DE" w:rsidRPr="00836537" w:rsidRDefault="007532DE" w:rsidP="007532DE"/>
    <w:p w14:paraId="4C62FCA4" w14:textId="77777777" w:rsidR="007532DE" w:rsidRDefault="007532DE" w:rsidP="007532DE">
      <w:pPr>
        <w:pStyle w:val="Line"/>
      </w:pPr>
      <w:r>
        <w:t>Grade</w:t>
      </w:r>
      <w:r>
        <w:tab/>
      </w:r>
      <w:r>
        <w:tab/>
      </w:r>
      <w:r>
        <w:tab/>
        <w:t>Basic IV</w:t>
      </w:r>
    </w:p>
    <w:p w14:paraId="0C830A48" w14:textId="77777777" w:rsidR="007532DE" w:rsidRPr="00836537" w:rsidRDefault="007532DE" w:rsidP="007532DE">
      <w:pPr>
        <w:pStyle w:val="Line"/>
      </w:pPr>
      <w:r>
        <w:t>Unit</w:t>
      </w:r>
      <w:r>
        <w:tab/>
      </w:r>
      <w:r>
        <w:tab/>
      </w:r>
      <w:r>
        <w:tab/>
        <w:t>$unit</w:t>
      </w:r>
    </w:p>
    <w:p w14:paraId="1A2E1DE9" w14:textId="77777777" w:rsidR="007532DE" w:rsidRPr="00836537" w:rsidRDefault="007532DE" w:rsidP="007532DE">
      <w:pPr>
        <w:pStyle w:val="Line"/>
      </w:pPr>
      <w:r>
        <w:t>Topic</w:t>
      </w:r>
      <w:r w:rsidRPr="00836537">
        <w:tab/>
      </w:r>
      <w:r w:rsidRPr="00836537">
        <w:tab/>
      </w:r>
      <w:r w:rsidRPr="00836537">
        <w:tab/>
      </w:r>
      <w:r>
        <w:t>$topic</w:t>
      </w:r>
    </w:p>
    <w:p w14:paraId="763E3E7F" w14:textId="564593CA" w:rsidR="007532DE" w:rsidRPr="00836537" w:rsidRDefault="007532DE" w:rsidP="007532DE">
      <w:pPr>
        <w:pStyle w:val="Line"/>
      </w:pPr>
      <w:r>
        <w:t>Lesson type</w:t>
      </w:r>
      <w:r w:rsidR="000A63AC">
        <w:tab/>
      </w:r>
      <w:r w:rsidR="000A63AC">
        <w:tab/>
        <w:t>$</w:t>
      </w:r>
      <w:proofErr w:type="spellStart"/>
      <w:r w:rsidR="000A63AC">
        <w:t>lesson_type</w:t>
      </w:r>
      <w:proofErr w:type="spellEnd"/>
    </w:p>
    <w:p w14:paraId="4CF07995" w14:textId="77777777" w:rsidR="007532DE" w:rsidRPr="00836537" w:rsidRDefault="007532DE" w:rsidP="007532DE"/>
    <w:p w14:paraId="40753540" w14:textId="77777777" w:rsidR="007532DE" w:rsidRPr="00836537" w:rsidRDefault="007532DE" w:rsidP="007532DE">
      <w:pPr>
        <w:shd w:val="clear" w:color="auto" w:fill="E6E6E6"/>
        <w:rPr>
          <w:b/>
        </w:rPr>
      </w:pPr>
      <w:r w:rsidRPr="00836537">
        <w:rPr>
          <w:b/>
        </w:rPr>
        <w:t>File Team</w:t>
      </w:r>
    </w:p>
    <w:p w14:paraId="6B88B635" w14:textId="77777777" w:rsidR="007532DE" w:rsidRPr="00836537" w:rsidRDefault="007532DE" w:rsidP="007532DE"/>
    <w:tbl>
      <w:tblPr>
        <w:tblStyle w:val="LightShading-Accent1"/>
        <w:tblW w:w="0" w:type="auto"/>
        <w:tblLook w:val="01E0" w:firstRow="1" w:lastRow="1" w:firstColumn="1" w:lastColumn="1" w:noHBand="0" w:noVBand="0"/>
      </w:tblPr>
      <w:tblGrid>
        <w:gridCol w:w="3168"/>
        <w:gridCol w:w="6120"/>
      </w:tblGrid>
      <w:tr w:rsidR="007532DE" w:rsidRPr="00836537" w14:paraId="4D57C926" w14:textId="77777777" w:rsidTr="000A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76C306E9" w14:textId="5AE79F29" w:rsidR="007532DE" w:rsidRPr="00836537" w:rsidRDefault="00B17905" w:rsidP="000A59A8">
            <w:r>
              <w:t>$teacher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</w:tcPr>
          <w:p w14:paraId="32ED1BFF" w14:textId="77777777" w:rsidR="007532DE" w:rsidRPr="00836537" w:rsidRDefault="007532DE" w:rsidP="000A59A8">
            <w:r w:rsidRPr="00836537">
              <w:t>Teacher</w:t>
            </w:r>
          </w:p>
        </w:tc>
      </w:tr>
      <w:tr w:rsidR="007532DE" w:rsidRPr="00836537" w14:paraId="12348C90" w14:textId="77777777" w:rsidTr="000A59A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BCC8388" w14:textId="77777777" w:rsidR="007532DE" w:rsidRPr="00836537" w:rsidRDefault="007532DE" w:rsidP="000A59A8">
            <w:r>
              <w:t>$KE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</w:tcPr>
          <w:p w14:paraId="2FDED23F" w14:textId="77777777" w:rsidR="007532DE" w:rsidRPr="00836537" w:rsidRDefault="007532DE" w:rsidP="000A59A8">
            <w:r w:rsidRPr="00836537">
              <w:t>Knowledge Engineer</w:t>
            </w:r>
          </w:p>
        </w:tc>
      </w:tr>
    </w:tbl>
    <w:p w14:paraId="05012358" w14:textId="77777777" w:rsidR="007532DE" w:rsidRDefault="007532DE" w:rsidP="007532DE"/>
    <w:p w14:paraId="17B58ED5" w14:textId="77777777" w:rsidR="007532DE" w:rsidRPr="00836537" w:rsidRDefault="007532DE" w:rsidP="007532DE">
      <w:pPr>
        <w:shd w:val="clear" w:color="auto" w:fill="E6E6E6"/>
        <w:rPr>
          <w:b/>
        </w:rPr>
      </w:pPr>
      <w:r w:rsidRPr="00836537">
        <w:rPr>
          <w:b/>
        </w:rPr>
        <w:t>Characters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1777CE" w14:paraId="7C6C1437" w14:textId="77777777" w:rsidTr="001777CE">
        <w:tc>
          <w:tcPr>
            <w:tcW w:w="4428" w:type="dxa"/>
          </w:tcPr>
          <w:p w14:paraId="19CFA4BD" w14:textId="32ED7DC4" w:rsidR="001777CE" w:rsidRDefault="001777CE" w:rsidP="007532DE">
            <w:pPr>
              <w:pStyle w:val="Line"/>
              <w:ind w:left="0" w:firstLine="0"/>
            </w:pPr>
            <w:r>
              <w:t>Tutor</w:t>
            </w:r>
          </w:p>
        </w:tc>
        <w:tc>
          <w:tcPr>
            <w:tcW w:w="4428" w:type="dxa"/>
          </w:tcPr>
          <w:p w14:paraId="4DEF9D23" w14:textId="442AE7EF" w:rsidR="001777CE" w:rsidRDefault="001777CE" w:rsidP="007532DE">
            <w:pPr>
              <w:pStyle w:val="Line"/>
              <w:ind w:left="0" w:firstLine="0"/>
            </w:pPr>
            <w:r>
              <w:t>$Tutor</w:t>
            </w:r>
          </w:p>
        </w:tc>
      </w:tr>
      <w:tr w:rsidR="001777CE" w14:paraId="437B0F48" w14:textId="77777777" w:rsidTr="001777CE">
        <w:tc>
          <w:tcPr>
            <w:tcW w:w="4428" w:type="dxa"/>
          </w:tcPr>
          <w:p w14:paraId="59506D47" w14:textId="418E468A" w:rsidR="001777CE" w:rsidRDefault="001777CE" w:rsidP="007532DE">
            <w:pPr>
              <w:pStyle w:val="Line"/>
              <w:ind w:left="0" w:firstLine="0"/>
            </w:pPr>
            <w:r>
              <w:t>Strong student</w:t>
            </w:r>
          </w:p>
        </w:tc>
        <w:tc>
          <w:tcPr>
            <w:tcW w:w="4428" w:type="dxa"/>
          </w:tcPr>
          <w:p w14:paraId="7D7D1AD3" w14:textId="4FBAE9BD" w:rsidR="001777CE" w:rsidRDefault="001777CE" w:rsidP="007532DE">
            <w:pPr>
              <w:pStyle w:val="Line"/>
              <w:ind w:left="0" w:firstLine="0"/>
            </w:pPr>
            <w:r>
              <w:t>$Strong</w:t>
            </w:r>
          </w:p>
        </w:tc>
      </w:tr>
      <w:tr w:rsidR="001777CE" w14:paraId="0C8AE767" w14:textId="77777777" w:rsidTr="001777CE">
        <w:tc>
          <w:tcPr>
            <w:tcW w:w="4428" w:type="dxa"/>
          </w:tcPr>
          <w:p w14:paraId="63061618" w14:textId="1AD27A09" w:rsidR="001777CE" w:rsidRDefault="001777CE" w:rsidP="007532DE">
            <w:pPr>
              <w:pStyle w:val="Line"/>
              <w:ind w:left="0" w:firstLine="0"/>
            </w:pPr>
            <w:r>
              <w:t>Weak student</w:t>
            </w:r>
          </w:p>
        </w:tc>
        <w:tc>
          <w:tcPr>
            <w:tcW w:w="4428" w:type="dxa"/>
          </w:tcPr>
          <w:p w14:paraId="7B8A87DB" w14:textId="2EF28E38" w:rsidR="001777CE" w:rsidRDefault="001777CE" w:rsidP="007532DE">
            <w:pPr>
              <w:pStyle w:val="Line"/>
              <w:ind w:left="0" w:firstLine="0"/>
            </w:pPr>
            <w:r>
              <w:t>$Weak</w:t>
            </w:r>
          </w:p>
        </w:tc>
      </w:tr>
    </w:tbl>
    <w:p w14:paraId="2A46BF0E" w14:textId="77777777" w:rsidR="001777CE" w:rsidRDefault="001777CE" w:rsidP="007532DE">
      <w:pPr>
        <w:shd w:val="clear" w:color="auto" w:fill="E6E6E6"/>
        <w:rPr>
          <w:b/>
        </w:rPr>
      </w:pPr>
    </w:p>
    <w:p w14:paraId="4379260C" w14:textId="2899AC71" w:rsidR="007532DE" w:rsidRPr="00307A22" w:rsidRDefault="00D66D06" w:rsidP="007532DE">
      <w:pPr>
        <w:shd w:val="clear" w:color="auto" w:fill="E6E6E6"/>
        <w:rPr>
          <w:b/>
        </w:rPr>
      </w:pPr>
      <w:r>
        <w:rPr>
          <w:b/>
        </w:rPr>
        <w:t>Collateral learning</w:t>
      </w:r>
    </w:p>
    <w:p w14:paraId="19B56571" w14:textId="77777777" w:rsidR="007532DE" w:rsidRDefault="007532DE" w:rsidP="007532DE">
      <w:pPr>
        <w:pStyle w:val="ListParagraph"/>
        <w:ind w:left="1440"/>
      </w:pPr>
    </w:p>
    <w:p w14:paraId="5F0153AD" w14:textId="77777777" w:rsidR="007532DE" w:rsidRPr="002A7380" w:rsidRDefault="007532DE" w:rsidP="007532DE">
      <w:pPr>
        <w:shd w:val="clear" w:color="auto" w:fill="E6E6E6"/>
        <w:rPr>
          <w:b/>
        </w:rPr>
      </w:pPr>
      <w:r>
        <w:rPr>
          <w:b/>
        </w:rPr>
        <w:t>Animations</w:t>
      </w:r>
    </w:p>
    <w:p w14:paraId="2D89F431" w14:textId="251C948A" w:rsidR="004311C3" w:rsidRDefault="004311C3" w:rsidP="004E3C2C">
      <w:pPr>
        <w:pStyle w:val="Line"/>
      </w:pPr>
    </w:p>
    <w:p w14:paraId="00BF4C4D" w14:textId="77777777" w:rsidR="00B05C4F" w:rsidRPr="007532DE" w:rsidRDefault="00B05C4F" w:rsidP="004E3C2C">
      <w:pPr>
        <w:pStyle w:val="Line"/>
      </w:pPr>
      <w:bookmarkStart w:id="0" w:name="_GoBack"/>
      <w:bookmarkEnd w:id="0"/>
    </w:p>
    <w:sectPr w:rsidR="00B05C4F" w:rsidRPr="007532D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0">
      <wne:acd wne:acdName="acd9"/>
    </wne:keymap>
    <wne:keymap wne:kcmPrimary="0431">
      <wne:acd wne:acdName="acd0"/>
    </wne:keymap>
    <wne:keymap wne:kcmPrimary="0432">
      <wne:acd wne:acdName="acd4"/>
    </wne:keymap>
    <wne:keymap wne:kcmPrimary="0433">
      <wne:acd wne:acdName="acd1"/>
    </wne:keymap>
    <wne:keymap wne:kcmPrimary="0434">
      <wne:acd wne:acdName="acd2"/>
    </wne:keymap>
    <wne:keymap wne:kcmPrimary="0435">
      <wne:acd wne:acdName="acd3"/>
    </wne:keymap>
    <wne:keymap wne:kcmPrimary="0436">
      <wne:acd wne:acdName="acd5"/>
    </wne:keymap>
    <wne:keymap wne:kcmPrimary="0437">
      <wne:acd wne:acdName="acd6"/>
    </wne:keymap>
    <wne:keymap wne:kcmPrimary="0438">
      <wne:acd wne:acdName="acd7"/>
    </wne:keymap>
    <wne:keymap wne:kcmPrimary="0439">
      <wne:acd wne:acdName="acd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MAGkAbgBlAA==" wne:acdName="acd0" wne:fciIndexBasedOn="0065"/>
    <wne:acd wne:argValue="AgBCAHIAYQBuAGMAaAAgAEwAaQBuAGUA" wne:acdName="acd1" wne:fciIndexBasedOn="0065"/>
    <wne:acd wne:argValue="AgBDAG8AcgByAGUAYwB0AA==" wne:acdName="acd2" wne:fciIndexBasedOn="0065"/>
    <wne:acd wne:argValue="AgBJAG4AYwBvAHIAcgBlAGMAdAA=" wne:acdName="acd3" wne:fciIndexBasedOn="0065"/>
    <wne:acd wne:argValue="AgBBAG4AaQBtAGEAdABvAHIAIABOAG8AdABlAHMA" wne:acdName="acd4" wne:fciIndexBasedOn="0065"/>
    <wne:acd wne:argValue="AgBOAG8AIABSAGUAcwBwAG8AbgBzAGUA" wne:acdName="acd5" wne:fciIndexBasedOn="0065"/>
    <wne:acd wne:argValue="AgBPAG4AIABzAGMAcgBlAGUAbgA=" wne:acdName="acd6" wne:fciIndexBasedOn="0065"/>
    <wne:acd wne:argValue="AgBTAGUAYwBvAG4AZABhAHIAeQAgAEIAcgBhAG4AYwBoACAAQwBvAHIAcgBlAGMAdAA=" wne:acdName="acd7" wne:fciIndexBasedOn="0065"/>
    <wne:acd wne:argValue="AgBTAGUAYwBvAG4AZABhAHIAeQAgAEIAcgBhAG4AYwBoACAASQBuAGMAbwByAHIAZQBjAHQA" wne:acdName="acd8" wne:fciIndexBasedOn="0065"/>
    <wne:acd wne:argValue="AgBTAGUAYwBvAG4AZABhAHIAeQAgAEIAcgBhAG4AYwBoACAATABpAG4AZQA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E917DF" w14:textId="77777777" w:rsidR="00527804" w:rsidRDefault="00527804" w:rsidP="00EC0522">
      <w:pPr>
        <w:spacing w:line="240" w:lineRule="auto"/>
      </w:pPr>
      <w:r>
        <w:separator/>
      </w:r>
    </w:p>
  </w:endnote>
  <w:endnote w:type="continuationSeparator" w:id="0">
    <w:p w14:paraId="698D2C44" w14:textId="77777777" w:rsidR="00527804" w:rsidRDefault="00527804" w:rsidP="00EC0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0231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099DB" w14:textId="01EBC797" w:rsidR="00C41A77" w:rsidRDefault="00C41A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77C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E3FF3C" w14:textId="77777777" w:rsidR="00C41A77" w:rsidRDefault="00C41A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A34518" w14:textId="77777777" w:rsidR="00527804" w:rsidRDefault="00527804" w:rsidP="00EC0522">
      <w:pPr>
        <w:spacing w:line="240" w:lineRule="auto"/>
      </w:pPr>
      <w:r>
        <w:separator/>
      </w:r>
    </w:p>
  </w:footnote>
  <w:footnote w:type="continuationSeparator" w:id="0">
    <w:p w14:paraId="212EE866" w14:textId="77777777" w:rsidR="00527804" w:rsidRDefault="00527804" w:rsidP="00EC05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88844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EFE38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4EEA2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C4A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E64DC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454EE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3AF0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1C2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224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ED6F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A3706C"/>
    <w:multiLevelType w:val="hybridMultilevel"/>
    <w:tmpl w:val="3DBEEC6E"/>
    <w:lvl w:ilvl="0" w:tplc="6C880DAE">
      <w:start w:val="1"/>
      <w:numFmt w:val="decimal"/>
      <w:pStyle w:val="Slidenumber"/>
      <w:lvlText w:val="Slide %1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37BFC"/>
    <w:multiLevelType w:val="hybridMultilevel"/>
    <w:tmpl w:val="A8D6C80E"/>
    <w:lvl w:ilvl="0" w:tplc="563E11D4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C5EF87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01EA8E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A668D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286C48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2C4AE9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72412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3B237F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05030E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hideGrammaticalError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F1D"/>
    <w:rsid w:val="000003E7"/>
    <w:rsid w:val="00000B24"/>
    <w:rsid w:val="00000D6A"/>
    <w:rsid w:val="00004446"/>
    <w:rsid w:val="00004E38"/>
    <w:rsid w:val="00005E11"/>
    <w:rsid w:val="00010E76"/>
    <w:rsid w:val="000113BE"/>
    <w:rsid w:val="0001263B"/>
    <w:rsid w:val="00013178"/>
    <w:rsid w:val="000153AB"/>
    <w:rsid w:val="0002047C"/>
    <w:rsid w:val="00020D78"/>
    <w:rsid w:val="000236D1"/>
    <w:rsid w:val="000243F3"/>
    <w:rsid w:val="0002464B"/>
    <w:rsid w:val="00025661"/>
    <w:rsid w:val="00027B0D"/>
    <w:rsid w:val="0003240F"/>
    <w:rsid w:val="00035E77"/>
    <w:rsid w:val="00035F0D"/>
    <w:rsid w:val="00036268"/>
    <w:rsid w:val="000458BB"/>
    <w:rsid w:val="00045A92"/>
    <w:rsid w:val="000467F0"/>
    <w:rsid w:val="00052739"/>
    <w:rsid w:val="00054805"/>
    <w:rsid w:val="00055BB7"/>
    <w:rsid w:val="00055C68"/>
    <w:rsid w:val="00056E52"/>
    <w:rsid w:val="00057FA0"/>
    <w:rsid w:val="000667CD"/>
    <w:rsid w:val="00071043"/>
    <w:rsid w:val="00072146"/>
    <w:rsid w:val="000728F0"/>
    <w:rsid w:val="000749AC"/>
    <w:rsid w:val="00076088"/>
    <w:rsid w:val="00076956"/>
    <w:rsid w:val="00077A85"/>
    <w:rsid w:val="00082481"/>
    <w:rsid w:val="000825CA"/>
    <w:rsid w:val="00087846"/>
    <w:rsid w:val="00092887"/>
    <w:rsid w:val="00092F0A"/>
    <w:rsid w:val="000958DD"/>
    <w:rsid w:val="00096F31"/>
    <w:rsid w:val="000A0D22"/>
    <w:rsid w:val="000A3D46"/>
    <w:rsid w:val="000A63AC"/>
    <w:rsid w:val="000A6525"/>
    <w:rsid w:val="000B1735"/>
    <w:rsid w:val="000B377D"/>
    <w:rsid w:val="000B40F4"/>
    <w:rsid w:val="000B51C9"/>
    <w:rsid w:val="000B5B2F"/>
    <w:rsid w:val="000B6344"/>
    <w:rsid w:val="000B667B"/>
    <w:rsid w:val="000C1B5F"/>
    <w:rsid w:val="000C5E46"/>
    <w:rsid w:val="000C77CD"/>
    <w:rsid w:val="000D13A5"/>
    <w:rsid w:val="000D1B25"/>
    <w:rsid w:val="000D56FA"/>
    <w:rsid w:val="000E15F1"/>
    <w:rsid w:val="000E26E3"/>
    <w:rsid w:val="000E5AC8"/>
    <w:rsid w:val="000E633E"/>
    <w:rsid w:val="000F30D9"/>
    <w:rsid w:val="000F317A"/>
    <w:rsid w:val="000F389A"/>
    <w:rsid w:val="000F3BC5"/>
    <w:rsid w:val="000F4A75"/>
    <w:rsid w:val="001011BD"/>
    <w:rsid w:val="00101A08"/>
    <w:rsid w:val="0010280F"/>
    <w:rsid w:val="00102B1E"/>
    <w:rsid w:val="00104C03"/>
    <w:rsid w:val="00107625"/>
    <w:rsid w:val="001119AE"/>
    <w:rsid w:val="001139F8"/>
    <w:rsid w:val="0011797E"/>
    <w:rsid w:val="001208AA"/>
    <w:rsid w:val="001215C7"/>
    <w:rsid w:val="00122B06"/>
    <w:rsid w:val="00126000"/>
    <w:rsid w:val="00126C47"/>
    <w:rsid w:val="00131BE8"/>
    <w:rsid w:val="0013204B"/>
    <w:rsid w:val="00133596"/>
    <w:rsid w:val="001338E6"/>
    <w:rsid w:val="00135E59"/>
    <w:rsid w:val="00135ECE"/>
    <w:rsid w:val="00140764"/>
    <w:rsid w:val="001414C8"/>
    <w:rsid w:val="00141883"/>
    <w:rsid w:val="001429FE"/>
    <w:rsid w:val="00142A60"/>
    <w:rsid w:val="0014338C"/>
    <w:rsid w:val="00144A66"/>
    <w:rsid w:val="001451DF"/>
    <w:rsid w:val="00145AF7"/>
    <w:rsid w:val="00146BF9"/>
    <w:rsid w:val="001571B9"/>
    <w:rsid w:val="00161F10"/>
    <w:rsid w:val="00166ED1"/>
    <w:rsid w:val="00170E88"/>
    <w:rsid w:val="001712DF"/>
    <w:rsid w:val="001751C5"/>
    <w:rsid w:val="001766FF"/>
    <w:rsid w:val="0017691F"/>
    <w:rsid w:val="001777CE"/>
    <w:rsid w:val="0018249D"/>
    <w:rsid w:val="00182C9E"/>
    <w:rsid w:val="00183035"/>
    <w:rsid w:val="00184886"/>
    <w:rsid w:val="00186F13"/>
    <w:rsid w:val="0019079F"/>
    <w:rsid w:val="001918F2"/>
    <w:rsid w:val="00192240"/>
    <w:rsid w:val="00196789"/>
    <w:rsid w:val="001A1F02"/>
    <w:rsid w:val="001A5276"/>
    <w:rsid w:val="001A7EB2"/>
    <w:rsid w:val="001B0EC0"/>
    <w:rsid w:val="001B3CC0"/>
    <w:rsid w:val="001B6B23"/>
    <w:rsid w:val="001B7553"/>
    <w:rsid w:val="001C059A"/>
    <w:rsid w:val="001C4A92"/>
    <w:rsid w:val="001C7537"/>
    <w:rsid w:val="001C7DC8"/>
    <w:rsid w:val="001D1FEB"/>
    <w:rsid w:val="001D5B04"/>
    <w:rsid w:val="001D73F2"/>
    <w:rsid w:val="001D7C8E"/>
    <w:rsid w:val="001E206E"/>
    <w:rsid w:val="001E2322"/>
    <w:rsid w:val="001E28B5"/>
    <w:rsid w:val="001E2958"/>
    <w:rsid w:val="001E29D1"/>
    <w:rsid w:val="001E3C7D"/>
    <w:rsid w:val="001E6138"/>
    <w:rsid w:val="001F24B8"/>
    <w:rsid w:val="001F3413"/>
    <w:rsid w:val="001F3DFB"/>
    <w:rsid w:val="001F723F"/>
    <w:rsid w:val="002002A6"/>
    <w:rsid w:val="00203CC6"/>
    <w:rsid w:val="00207025"/>
    <w:rsid w:val="0021461F"/>
    <w:rsid w:val="00215BA5"/>
    <w:rsid w:val="002205DE"/>
    <w:rsid w:val="002218BA"/>
    <w:rsid w:val="00221D8F"/>
    <w:rsid w:val="00223150"/>
    <w:rsid w:val="002246BB"/>
    <w:rsid w:val="002246EE"/>
    <w:rsid w:val="00232781"/>
    <w:rsid w:val="00234D40"/>
    <w:rsid w:val="00236FD0"/>
    <w:rsid w:val="002376C7"/>
    <w:rsid w:val="00237FCE"/>
    <w:rsid w:val="002401E2"/>
    <w:rsid w:val="0024177E"/>
    <w:rsid w:val="00243025"/>
    <w:rsid w:val="00244F76"/>
    <w:rsid w:val="0024527F"/>
    <w:rsid w:val="00250F1E"/>
    <w:rsid w:val="002513A4"/>
    <w:rsid w:val="00251A7A"/>
    <w:rsid w:val="00254451"/>
    <w:rsid w:val="00254459"/>
    <w:rsid w:val="00261221"/>
    <w:rsid w:val="00265020"/>
    <w:rsid w:val="00265C8E"/>
    <w:rsid w:val="00267FE5"/>
    <w:rsid w:val="00271C48"/>
    <w:rsid w:val="00273349"/>
    <w:rsid w:val="002762EE"/>
    <w:rsid w:val="00276783"/>
    <w:rsid w:val="00276CF3"/>
    <w:rsid w:val="0028180D"/>
    <w:rsid w:val="0028236C"/>
    <w:rsid w:val="00282CF2"/>
    <w:rsid w:val="00282F3E"/>
    <w:rsid w:val="00284395"/>
    <w:rsid w:val="0028534F"/>
    <w:rsid w:val="002858DE"/>
    <w:rsid w:val="00286B75"/>
    <w:rsid w:val="0029179F"/>
    <w:rsid w:val="00294C46"/>
    <w:rsid w:val="002A0004"/>
    <w:rsid w:val="002A238E"/>
    <w:rsid w:val="002A3283"/>
    <w:rsid w:val="002A3312"/>
    <w:rsid w:val="002A3507"/>
    <w:rsid w:val="002A5947"/>
    <w:rsid w:val="002B137F"/>
    <w:rsid w:val="002B1A28"/>
    <w:rsid w:val="002B72E2"/>
    <w:rsid w:val="002B7FE8"/>
    <w:rsid w:val="002C0F8B"/>
    <w:rsid w:val="002C120F"/>
    <w:rsid w:val="002C2CEF"/>
    <w:rsid w:val="002C342E"/>
    <w:rsid w:val="002C4324"/>
    <w:rsid w:val="002C6083"/>
    <w:rsid w:val="002D11D9"/>
    <w:rsid w:val="002D2D04"/>
    <w:rsid w:val="002D5346"/>
    <w:rsid w:val="002D7411"/>
    <w:rsid w:val="002E062E"/>
    <w:rsid w:val="002E32E2"/>
    <w:rsid w:val="002E35B8"/>
    <w:rsid w:val="002E506A"/>
    <w:rsid w:val="002E55D7"/>
    <w:rsid w:val="002E70BF"/>
    <w:rsid w:val="002F037F"/>
    <w:rsid w:val="002F41EC"/>
    <w:rsid w:val="002F55AF"/>
    <w:rsid w:val="00301A5B"/>
    <w:rsid w:val="00302F0D"/>
    <w:rsid w:val="003047BC"/>
    <w:rsid w:val="00305320"/>
    <w:rsid w:val="0030777B"/>
    <w:rsid w:val="00310402"/>
    <w:rsid w:val="0031101C"/>
    <w:rsid w:val="00311787"/>
    <w:rsid w:val="00314D76"/>
    <w:rsid w:val="00314D8A"/>
    <w:rsid w:val="00314E05"/>
    <w:rsid w:val="00314E8B"/>
    <w:rsid w:val="003179AF"/>
    <w:rsid w:val="00321BD8"/>
    <w:rsid w:val="003249D2"/>
    <w:rsid w:val="003258E9"/>
    <w:rsid w:val="003268A9"/>
    <w:rsid w:val="003318A2"/>
    <w:rsid w:val="003339BD"/>
    <w:rsid w:val="0033443B"/>
    <w:rsid w:val="00334E11"/>
    <w:rsid w:val="0033752A"/>
    <w:rsid w:val="003400C5"/>
    <w:rsid w:val="0034039E"/>
    <w:rsid w:val="00340B90"/>
    <w:rsid w:val="00341200"/>
    <w:rsid w:val="00350309"/>
    <w:rsid w:val="003510BF"/>
    <w:rsid w:val="003519E9"/>
    <w:rsid w:val="00351D81"/>
    <w:rsid w:val="00353008"/>
    <w:rsid w:val="0035650A"/>
    <w:rsid w:val="00360434"/>
    <w:rsid w:val="00361163"/>
    <w:rsid w:val="00366BF6"/>
    <w:rsid w:val="00370F94"/>
    <w:rsid w:val="00371007"/>
    <w:rsid w:val="003723D6"/>
    <w:rsid w:val="00372B38"/>
    <w:rsid w:val="00373433"/>
    <w:rsid w:val="003756FC"/>
    <w:rsid w:val="00376BE6"/>
    <w:rsid w:val="003802F3"/>
    <w:rsid w:val="00381252"/>
    <w:rsid w:val="00383204"/>
    <w:rsid w:val="00386BAD"/>
    <w:rsid w:val="00387BB9"/>
    <w:rsid w:val="0039019F"/>
    <w:rsid w:val="00392C64"/>
    <w:rsid w:val="003950AD"/>
    <w:rsid w:val="003956EF"/>
    <w:rsid w:val="00396A1E"/>
    <w:rsid w:val="003A1FB0"/>
    <w:rsid w:val="003A271F"/>
    <w:rsid w:val="003A2A77"/>
    <w:rsid w:val="003A3443"/>
    <w:rsid w:val="003A4527"/>
    <w:rsid w:val="003A5672"/>
    <w:rsid w:val="003A6AB8"/>
    <w:rsid w:val="003B1E11"/>
    <w:rsid w:val="003B30A4"/>
    <w:rsid w:val="003B3C5B"/>
    <w:rsid w:val="003B3D7A"/>
    <w:rsid w:val="003B591E"/>
    <w:rsid w:val="003B5AC5"/>
    <w:rsid w:val="003B631F"/>
    <w:rsid w:val="003B7B46"/>
    <w:rsid w:val="003C0864"/>
    <w:rsid w:val="003C2428"/>
    <w:rsid w:val="003C3811"/>
    <w:rsid w:val="003C396F"/>
    <w:rsid w:val="003C6975"/>
    <w:rsid w:val="003C6987"/>
    <w:rsid w:val="003C6BE9"/>
    <w:rsid w:val="003D2853"/>
    <w:rsid w:val="003D4A23"/>
    <w:rsid w:val="003D5B17"/>
    <w:rsid w:val="003E1D76"/>
    <w:rsid w:val="003E295E"/>
    <w:rsid w:val="003E304F"/>
    <w:rsid w:val="003E71A7"/>
    <w:rsid w:val="003F0C4D"/>
    <w:rsid w:val="003F0E11"/>
    <w:rsid w:val="003F0F84"/>
    <w:rsid w:val="003F155F"/>
    <w:rsid w:val="003F2CFE"/>
    <w:rsid w:val="003F486F"/>
    <w:rsid w:val="003F4CBE"/>
    <w:rsid w:val="004010F1"/>
    <w:rsid w:val="004030B6"/>
    <w:rsid w:val="00404DB5"/>
    <w:rsid w:val="00407043"/>
    <w:rsid w:val="00412AD9"/>
    <w:rsid w:val="004149FE"/>
    <w:rsid w:val="004204F1"/>
    <w:rsid w:val="00420D56"/>
    <w:rsid w:val="004215C7"/>
    <w:rsid w:val="00422D4A"/>
    <w:rsid w:val="0042394B"/>
    <w:rsid w:val="00424B04"/>
    <w:rsid w:val="0042797C"/>
    <w:rsid w:val="0043100B"/>
    <w:rsid w:val="004311C3"/>
    <w:rsid w:val="00433071"/>
    <w:rsid w:val="004331F6"/>
    <w:rsid w:val="00434021"/>
    <w:rsid w:val="004373C6"/>
    <w:rsid w:val="00440BA9"/>
    <w:rsid w:val="004429E0"/>
    <w:rsid w:val="00445331"/>
    <w:rsid w:val="00445FB9"/>
    <w:rsid w:val="00451581"/>
    <w:rsid w:val="004528C1"/>
    <w:rsid w:val="00452DF7"/>
    <w:rsid w:val="00455A18"/>
    <w:rsid w:val="004563CC"/>
    <w:rsid w:val="00457B7E"/>
    <w:rsid w:val="00462041"/>
    <w:rsid w:val="004630DB"/>
    <w:rsid w:val="00463A92"/>
    <w:rsid w:val="00464537"/>
    <w:rsid w:val="00466A41"/>
    <w:rsid w:val="00475D90"/>
    <w:rsid w:val="004761D3"/>
    <w:rsid w:val="00481ED5"/>
    <w:rsid w:val="004827D4"/>
    <w:rsid w:val="00485EFA"/>
    <w:rsid w:val="00490BE0"/>
    <w:rsid w:val="00490F33"/>
    <w:rsid w:val="00491934"/>
    <w:rsid w:val="00493F64"/>
    <w:rsid w:val="004A38AD"/>
    <w:rsid w:val="004A4B14"/>
    <w:rsid w:val="004A5D96"/>
    <w:rsid w:val="004A7E61"/>
    <w:rsid w:val="004B1853"/>
    <w:rsid w:val="004B31CE"/>
    <w:rsid w:val="004C2275"/>
    <w:rsid w:val="004C5206"/>
    <w:rsid w:val="004D014D"/>
    <w:rsid w:val="004D3C03"/>
    <w:rsid w:val="004D5896"/>
    <w:rsid w:val="004D71A1"/>
    <w:rsid w:val="004E3C2C"/>
    <w:rsid w:val="004E463D"/>
    <w:rsid w:val="004E67D7"/>
    <w:rsid w:val="004F59D2"/>
    <w:rsid w:val="004F7E98"/>
    <w:rsid w:val="00502B3B"/>
    <w:rsid w:val="00505172"/>
    <w:rsid w:val="00506F69"/>
    <w:rsid w:val="005077EA"/>
    <w:rsid w:val="0051272B"/>
    <w:rsid w:val="00512F96"/>
    <w:rsid w:val="00513ADE"/>
    <w:rsid w:val="005163CC"/>
    <w:rsid w:val="005165FE"/>
    <w:rsid w:val="0052047F"/>
    <w:rsid w:val="0052181C"/>
    <w:rsid w:val="00521A78"/>
    <w:rsid w:val="00522A9F"/>
    <w:rsid w:val="005243BC"/>
    <w:rsid w:val="00527804"/>
    <w:rsid w:val="0053140D"/>
    <w:rsid w:val="00531576"/>
    <w:rsid w:val="00534F31"/>
    <w:rsid w:val="00535A21"/>
    <w:rsid w:val="005375E4"/>
    <w:rsid w:val="00541152"/>
    <w:rsid w:val="00542F8A"/>
    <w:rsid w:val="00544080"/>
    <w:rsid w:val="0054439B"/>
    <w:rsid w:val="00545920"/>
    <w:rsid w:val="00546E33"/>
    <w:rsid w:val="005477F3"/>
    <w:rsid w:val="00550004"/>
    <w:rsid w:val="00550B4B"/>
    <w:rsid w:val="0055340E"/>
    <w:rsid w:val="00564C19"/>
    <w:rsid w:val="00565DC3"/>
    <w:rsid w:val="005669B2"/>
    <w:rsid w:val="0057243C"/>
    <w:rsid w:val="00573CF6"/>
    <w:rsid w:val="00573D53"/>
    <w:rsid w:val="00575D34"/>
    <w:rsid w:val="00577089"/>
    <w:rsid w:val="00585F15"/>
    <w:rsid w:val="00590A28"/>
    <w:rsid w:val="00591EE6"/>
    <w:rsid w:val="005930B2"/>
    <w:rsid w:val="00593F30"/>
    <w:rsid w:val="0059515E"/>
    <w:rsid w:val="005A39A9"/>
    <w:rsid w:val="005A491C"/>
    <w:rsid w:val="005B2767"/>
    <w:rsid w:val="005B28CC"/>
    <w:rsid w:val="005B59C9"/>
    <w:rsid w:val="005B69A9"/>
    <w:rsid w:val="005B6C50"/>
    <w:rsid w:val="005C0B7E"/>
    <w:rsid w:val="005C4BF2"/>
    <w:rsid w:val="005C5502"/>
    <w:rsid w:val="005C5E09"/>
    <w:rsid w:val="005D3FC0"/>
    <w:rsid w:val="005D426C"/>
    <w:rsid w:val="005E1F4C"/>
    <w:rsid w:val="005E4349"/>
    <w:rsid w:val="005E4F1F"/>
    <w:rsid w:val="005E4FC7"/>
    <w:rsid w:val="005F21AB"/>
    <w:rsid w:val="005F57F4"/>
    <w:rsid w:val="005F5DA3"/>
    <w:rsid w:val="005F6FCF"/>
    <w:rsid w:val="0060077F"/>
    <w:rsid w:val="00601F0C"/>
    <w:rsid w:val="0060259F"/>
    <w:rsid w:val="006026A6"/>
    <w:rsid w:val="00606670"/>
    <w:rsid w:val="00606ED2"/>
    <w:rsid w:val="0061062B"/>
    <w:rsid w:val="00611410"/>
    <w:rsid w:val="00612805"/>
    <w:rsid w:val="00612E7B"/>
    <w:rsid w:val="00613658"/>
    <w:rsid w:val="0061683E"/>
    <w:rsid w:val="00620139"/>
    <w:rsid w:val="0062185A"/>
    <w:rsid w:val="00621AD5"/>
    <w:rsid w:val="00622A75"/>
    <w:rsid w:val="00623D34"/>
    <w:rsid w:val="00624AF7"/>
    <w:rsid w:val="0062644C"/>
    <w:rsid w:val="006264A7"/>
    <w:rsid w:val="006321AB"/>
    <w:rsid w:val="00632F2A"/>
    <w:rsid w:val="00633C9A"/>
    <w:rsid w:val="006347D2"/>
    <w:rsid w:val="0063567F"/>
    <w:rsid w:val="00635A02"/>
    <w:rsid w:val="006403D5"/>
    <w:rsid w:val="00640F21"/>
    <w:rsid w:val="006412C7"/>
    <w:rsid w:val="006413BF"/>
    <w:rsid w:val="00644B2F"/>
    <w:rsid w:val="0064610F"/>
    <w:rsid w:val="006571A9"/>
    <w:rsid w:val="0066084F"/>
    <w:rsid w:val="00662634"/>
    <w:rsid w:val="00662E51"/>
    <w:rsid w:val="006668C1"/>
    <w:rsid w:val="00672BF0"/>
    <w:rsid w:val="00676E51"/>
    <w:rsid w:val="0067749B"/>
    <w:rsid w:val="00680535"/>
    <w:rsid w:val="00680EAA"/>
    <w:rsid w:val="00681376"/>
    <w:rsid w:val="00684240"/>
    <w:rsid w:val="00685ABD"/>
    <w:rsid w:val="00686121"/>
    <w:rsid w:val="00686C98"/>
    <w:rsid w:val="00686D62"/>
    <w:rsid w:val="0068733B"/>
    <w:rsid w:val="00692588"/>
    <w:rsid w:val="00692C70"/>
    <w:rsid w:val="006933C4"/>
    <w:rsid w:val="0069487B"/>
    <w:rsid w:val="006949D0"/>
    <w:rsid w:val="006A0D1C"/>
    <w:rsid w:val="006A2B67"/>
    <w:rsid w:val="006A2CAE"/>
    <w:rsid w:val="006A4F53"/>
    <w:rsid w:val="006A5456"/>
    <w:rsid w:val="006A6E16"/>
    <w:rsid w:val="006B0113"/>
    <w:rsid w:val="006C0272"/>
    <w:rsid w:val="006C0298"/>
    <w:rsid w:val="006C4041"/>
    <w:rsid w:val="006C5938"/>
    <w:rsid w:val="006C5D82"/>
    <w:rsid w:val="006D3711"/>
    <w:rsid w:val="006D3C46"/>
    <w:rsid w:val="006D5496"/>
    <w:rsid w:val="006D5D0F"/>
    <w:rsid w:val="006D690F"/>
    <w:rsid w:val="006D6CD5"/>
    <w:rsid w:val="006F0924"/>
    <w:rsid w:val="006F1662"/>
    <w:rsid w:val="006F68B5"/>
    <w:rsid w:val="006F7548"/>
    <w:rsid w:val="00700F66"/>
    <w:rsid w:val="0070531C"/>
    <w:rsid w:val="00707215"/>
    <w:rsid w:val="0071052A"/>
    <w:rsid w:val="00716988"/>
    <w:rsid w:val="00721A53"/>
    <w:rsid w:val="00721CFA"/>
    <w:rsid w:val="007265B5"/>
    <w:rsid w:val="007267D2"/>
    <w:rsid w:val="0073200D"/>
    <w:rsid w:val="00732AEF"/>
    <w:rsid w:val="00733143"/>
    <w:rsid w:val="00743843"/>
    <w:rsid w:val="00745503"/>
    <w:rsid w:val="0075057A"/>
    <w:rsid w:val="00751748"/>
    <w:rsid w:val="007518A7"/>
    <w:rsid w:val="007532DE"/>
    <w:rsid w:val="00756C58"/>
    <w:rsid w:val="007578D4"/>
    <w:rsid w:val="00760FEB"/>
    <w:rsid w:val="007617E5"/>
    <w:rsid w:val="007648E7"/>
    <w:rsid w:val="00766DD1"/>
    <w:rsid w:val="007701F2"/>
    <w:rsid w:val="00772301"/>
    <w:rsid w:val="00773B47"/>
    <w:rsid w:val="0077664F"/>
    <w:rsid w:val="00776C3A"/>
    <w:rsid w:val="007805A1"/>
    <w:rsid w:val="007805B4"/>
    <w:rsid w:val="0078087C"/>
    <w:rsid w:val="00781000"/>
    <w:rsid w:val="00781230"/>
    <w:rsid w:val="00785B9C"/>
    <w:rsid w:val="00786CD3"/>
    <w:rsid w:val="007A03D9"/>
    <w:rsid w:val="007A0D07"/>
    <w:rsid w:val="007A2EC8"/>
    <w:rsid w:val="007B0A86"/>
    <w:rsid w:val="007B6F9B"/>
    <w:rsid w:val="007C0326"/>
    <w:rsid w:val="007C22A3"/>
    <w:rsid w:val="007C2831"/>
    <w:rsid w:val="007C324C"/>
    <w:rsid w:val="007C360A"/>
    <w:rsid w:val="007C5C70"/>
    <w:rsid w:val="007C7E24"/>
    <w:rsid w:val="007D15AC"/>
    <w:rsid w:val="007D347A"/>
    <w:rsid w:val="007D72AE"/>
    <w:rsid w:val="007E0928"/>
    <w:rsid w:val="007E0DD8"/>
    <w:rsid w:val="007E36B9"/>
    <w:rsid w:val="007E47F0"/>
    <w:rsid w:val="007E5BD9"/>
    <w:rsid w:val="007E60BE"/>
    <w:rsid w:val="007F0C6D"/>
    <w:rsid w:val="007F0E79"/>
    <w:rsid w:val="007F4171"/>
    <w:rsid w:val="007F41BC"/>
    <w:rsid w:val="007F4772"/>
    <w:rsid w:val="007F4C71"/>
    <w:rsid w:val="007F619C"/>
    <w:rsid w:val="007F722B"/>
    <w:rsid w:val="007F7691"/>
    <w:rsid w:val="008005AA"/>
    <w:rsid w:val="00810341"/>
    <w:rsid w:val="00810C4C"/>
    <w:rsid w:val="0081189D"/>
    <w:rsid w:val="00811E1C"/>
    <w:rsid w:val="00812F27"/>
    <w:rsid w:val="008173F3"/>
    <w:rsid w:val="00817A05"/>
    <w:rsid w:val="0082703D"/>
    <w:rsid w:val="00827C4E"/>
    <w:rsid w:val="008306F1"/>
    <w:rsid w:val="0083253C"/>
    <w:rsid w:val="00832BA3"/>
    <w:rsid w:val="00841A96"/>
    <w:rsid w:val="00844CD8"/>
    <w:rsid w:val="00855C0A"/>
    <w:rsid w:val="00857533"/>
    <w:rsid w:val="00861A5D"/>
    <w:rsid w:val="00862704"/>
    <w:rsid w:val="00863285"/>
    <w:rsid w:val="008635E5"/>
    <w:rsid w:val="008651E4"/>
    <w:rsid w:val="00865E7C"/>
    <w:rsid w:val="00866673"/>
    <w:rsid w:val="00880580"/>
    <w:rsid w:val="00880CEE"/>
    <w:rsid w:val="00882827"/>
    <w:rsid w:val="00890E5F"/>
    <w:rsid w:val="00893A81"/>
    <w:rsid w:val="008A1AD8"/>
    <w:rsid w:val="008A1C2B"/>
    <w:rsid w:val="008A3DF6"/>
    <w:rsid w:val="008A646D"/>
    <w:rsid w:val="008A68F5"/>
    <w:rsid w:val="008B268B"/>
    <w:rsid w:val="008C0009"/>
    <w:rsid w:val="008C0BBC"/>
    <w:rsid w:val="008C2882"/>
    <w:rsid w:val="008C2EBE"/>
    <w:rsid w:val="008C5F4D"/>
    <w:rsid w:val="008D23F2"/>
    <w:rsid w:val="008D4BAC"/>
    <w:rsid w:val="008D4BC8"/>
    <w:rsid w:val="008D5820"/>
    <w:rsid w:val="008D601F"/>
    <w:rsid w:val="008E1F2F"/>
    <w:rsid w:val="008E6726"/>
    <w:rsid w:val="008E7214"/>
    <w:rsid w:val="008E7333"/>
    <w:rsid w:val="008F0632"/>
    <w:rsid w:val="008F1179"/>
    <w:rsid w:val="008F1F9F"/>
    <w:rsid w:val="008F2160"/>
    <w:rsid w:val="008F2201"/>
    <w:rsid w:val="008F220F"/>
    <w:rsid w:val="008F691F"/>
    <w:rsid w:val="008F6E32"/>
    <w:rsid w:val="008F7E29"/>
    <w:rsid w:val="00900093"/>
    <w:rsid w:val="009013E3"/>
    <w:rsid w:val="009024B5"/>
    <w:rsid w:val="00902747"/>
    <w:rsid w:val="0090293E"/>
    <w:rsid w:val="009047A0"/>
    <w:rsid w:val="0090675F"/>
    <w:rsid w:val="00912C64"/>
    <w:rsid w:val="00913F1B"/>
    <w:rsid w:val="00916113"/>
    <w:rsid w:val="00917538"/>
    <w:rsid w:val="00917D76"/>
    <w:rsid w:val="009261B7"/>
    <w:rsid w:val="00932BFE"/>
    <w:rsid w:val="00933889"/>
    <w:rsid w:val="00933C26"/>
    <w:rsid w:val="009342A4"/>
    <w:rsid w:val="00937373"/>
    <w:rsid w:val="009373E0"/>
    <w:rsid w:val="00943C3E"/>
    <w:rsid w:val="00951153"/>
    <w:rsid w:val="0095150C"/>
    <w:rsid w:val="00951F02"/>
    <w:rsid w:val="0095488F"/>
    <w:rsid w:val="009552C0"/>
    <w:rsid w:val="00956A1D"/>
    <w:rsid w:val="00960DBF"/>
    <w:rsid w:val="0096101F"/>
    <w:rsid w:val="0096260A"/>
    <w:rsid w:val="009711CB"/>
    <w:rsid w:val="00972FB1"/>
    <w:rsid w:val="00974651"/>
    <w:rsid w:val="009746A5"/>
    <w:rsid w:val="00975C76"/>
    <w:rsid w:val="00982753"/>
    <w:rsid w:val="00983D02"/>
    <w:rsid w:val="0098690E"/>
    <w:rsid w:val="00986F13"/>
    <w:rsid w:val="00990166"/>
    <w:rsid w:val="00993FA6"/>
    <w:rsid w:val="00995934"/>
    <w:rsid w:val="009A0240"/>
    <w:rsid w:val="009A0EB4"/>
    <w:rsid w:val="009A155E"/>
    <w:rsid w:val="009A3A73"/>
    <w:rsid w:val="009B1A82"/>
    <w:rsid w:val="009B2EAD"/>
    <w:rsid w:val="009B3415"/>
    <w:rsid w:val="009B682B"/>
    <w:rsid w:val="009C0AD4"/>
    <w:rsid w:val="009C5708"/>
    <w:rsid w:val="009C7194"/>
    <w:rsid w:val="009C725E"/>
    <w:rsid w:val="009D07F3"/>
    <w:rsid w:val="009D0B37"/>
    <w:rsid w:val="009D21D7"/>
    <w:rsid w:val="009D4AFD"/>
    <w:rsid w:val="009E1A39"/>
    <w:rsid w:val="009E1E0B"/>
    <w:rsid w:val="009E2F81"/>
    <w:rsid w:val="009E3224"/>
    <w:rsid w:val="009E3E58"/>
    <w:rsid w:val="009E56C0"/>
    <w:rsid w:val="009E6E2E"/>
    <w:rsid w:val="009F11F7"/>
    <w:rsid w:val="009F3624"/>
    <w:rsid w:val="009F64CF"/>
    <w:rsid w:val="00A074B0"/>
    <w:rsid w:val="00A10EF3"/>
    <w:rsid w:val="00A1137C"/>
    <w:rsid w:val="00A1406C"/>
    <w:rsid w:val="00A14E2E"/>
    <w:rsid w:val="00A16C54"/>
    <w:rsid w:val="00A207A8"/>
    <w:rsid w:val="00A22591"/>
    <w:rsid w:val="00A229F7"/>
    <w:rsid w:val="00A23C08"/>
    <w:rsid w:val="00A312E1"/>
    <w:rsid w:val="00A31428"/>
    <w:rsid w:val="00A3177F"/>
    <w:rsid w:val="00A346BF"/>
    <w:rsid w:val="00A34E98"/>
    <w:rsid w:val="00A35375"/>
    <w:rsid w:val="00A355CA"/>
    <w:rsid w:val="00A37024"/>
    <w:rsid w:val="00A40651"/>
    <w:rsid w:val="00A41CF2"/>
    <w:rsid w:val="00A41E1B"/>
    <w:rsid w:val="00A4378D"/>
    <w:rsid w:val="00A453F1"/>
    <w:rsid w:val="00A47CCB"/>
    <w:rsid w:val="00A505DE"/>
    <w:rsid w:val="00A50DE2"/>
    <w:rsid w:val="00A51C8B"/>
    <w:rsid w:val="00A52604"/>
    <w:rsid w:val="00A52EEA"/>
    <w:rsid w:val="00A57760"/>
    <w:rsid w:val="00A57886"/>
    <w:rsid w:val="00A57D09"/>
    <w:rsid w:val="00A60D5F"/>
    <w:rsid w:val="00A61BDD"/>
    <w:rsid w:val="00A72FF8"/>
    <w:rsid w:val="00A7569A"/>
    <w:rsid w:val="00A75AEF"/>
    <w:rsid w:val="00A774D6"/>
    <w:rsid w:val="00A812AC"/>
    <w:rsid w:val="00A82C5D"/>
    <w:rsid w:val="00A84A28"/>
    <w:rsid w:val="00A86619"/>
    <w:rsid w:val="00A91953"/>
    <w:rsid w:val="00A94431"/>
    <w:rsid w:val="00A95321"/>
    <w:rsid w:val="00AA0370"/>
    <w:rsid w:val="00AA30AB"/>
    <w:rsid w:val="00AA56F0"/>
    <w:rsid w:val="00AA6298"/>
    <w:rsid w:val="00AA6D38"/>
    <w:rsid w:val="00AB4E46"/>
    <w:rsid w:val="00AB5DE1"/>
    <w:rsid w:val="00AB7ADE"/>
    <w:rsid w:val="00AC3625"/>
    <w:rsid w:val="00AC772A"/>
    <w:rsid w:val="00AC7E17"/>
    <w:rsid w:val="00AD0F56"/>
    <w:rsid w:val="00AD1A18"/>
    <w:rsid w:val="00AD2A70"/>
    <w:rsid w:val="00AD2F1D"/>
    <w:rsid w:val="00AE0D81"/>
    <w:rsid w:val="00AE4F25"/>
    <w:rsid w:val="00AE72D7"/>
    <w:rsid w:val="00AF462F"/>
    <w:rsid w:val="00AF5E05"/>
    <w:rsid w:val="00B005D5"/>
    <w:rsid w:val="00B007FD"/>
    <w:rsid w:val="00B00898"/>
    <w:rsid w:val="00B03DF1"/>
    <w:rsid w:val="00B044F7"/>
    <w:rsid w:val="00B05C4F"/>
    <w:rsid w:val="00B0725D"/>
    <w:rsid w:val="00B07E9C"/>
    <w:rsid w:val="00B10035"/>
    <w:rsid w:val="00B1197A"/>
    <w:rsid w:val="00B13014"/>
    <w:rsid w:val="00B1318B"/>
    <w:rsid w:val="00B16847"/>
    <w:rsid w:val="00B17905"/>
    <w:rsid w:val="00B17FE4"/>
    <w:rsid w:val="00B2429B"/>
    <w:rsid w:val="00B27075"/>
    <w:rsid w:val="00B2712E"/>
    <w:rsid w:val="00B27EFA"/>
    <w:rsid w:val="00B30AB9"/>
    <w:rsid w:val="00B349E5"/>
    <w:rsid w:val="00B37F8F"/>
    <w:rsid w:val="00B41993"/>
    <w:rsid w:val="00B420A7"/>
    <w:rsid w:val="00B51C32"/>
    <w:rsid w:val="00B5491A"/>
    <w:rsid w:val="00B55A6B"/>
    <w:rsid w:val="00B5659A"/>
    <w:rsid w:val="00B57606"/>
    <w:rsid w:val="00B61BBD"/>
    <w:rsid w:val="00B67239"/>
    <w:rsid w:val="00B70A4C"/>
    <w:rsid w:val="00B74036"/>
    <w:rsid w:val="00B754FF"/>
    <w:rsid w:val="00B817A4"/>
    <w:rsid w:val="00B81AF2"/>
    <w:rsid w:val="00B85FC9"/>
    <w:rsid w:val="00B86BDE"/>
    <w:rsid w:val="00B86CBF"/>
    <w:rsid w:val="00B92998"/>
    <w:rsid w:val="00B94A58"/>
    <w:rsid w:val="00B9504E"/>
    <w:rsid w:val="00B97DE8"/>
    <w:rsid w:val="00BA0F91"/>
    <w:rsid w:val="00BA30BC"/>
    <w:rsid w:val="00BA3C2C"/>
    <w:rsid w:val="00BA4E00"/>
    <w:rsid w:val="00BA659B"/>
    <w:rsid w:val="00BA695C"/>
    <w:rsid w:val="00BB006C"/>
    <w:rsid w:val="00BB4314"/>
    <w:rsid w:val="00BB44D2"/>
    <w:rsid w:val="00BB5A5F"/>
    <w:rsid w:val="00BC27AA"/>
    <w:rsid w:val="00BC4680"/>
    <w:rsid w:val="00BC678F"/>
    <w:rsid w:val="00BD0D79"/>
    <w:rsid w:val="00BD15EB"/>
    <w:rsid w:val="00BD54B1"/>
    <w:rsid w:val="00BD5E0F"/>
    <w:rsid w:val="00BD735C"/>
    <w:rsid w:val="00BE0437"/>
    <w:rsid w:val="00BE3181"/>
    <w:rsid w:val="00BE5496"/>
    <w:rsid w:val="00BE774C"/>
    <w:rsid w:val="00BF47DB"/>
    <w:rsid w:val="00BF4AE0"/>
    <w:rsid w:val="00BF574D"/>
    <w:rsid w:val="00BF6C3C"/>
    <w:rsid w:val="00BF77E7"/>
    <w:rsid w:val="00C01DFB"/>
    <w:rsid w:val="00C0205A"/>
    <w:rsid w:val="00C0588E"/>
    <w:rsid w:val="00C06952"/>
    <w:rsid w:val="00C0796A"/>
    <w:rsid w:val="00C148FA"/>
    <w:rsid w:val="00C15310"/>
    <w:rsid w:val="00C16879"/>
    <w:rsid w:val="00C206F5"/>
    <w:rsid w:val="00C212FC"/>
    <w:rsid w:val="00C34912"/>
    <w:rsid w:val="00C41A77"/>
    <w:rsid w:val="00C45142"/>
    <w:rsid w:val="00C517B1"/>
    <w:rsid w:val="00C522FE"/>
    <w:rsid w:val="00C5562E"/>
    <w:rsid w:val="00C56614"/>
    <w:rsid w:val="00C63831"/>
    <w:rsid w:val="00C64F69"/>
    <w:rsid w:val="00C66BC1"/>
    <w:rsid w:val="00C677A6"/>
    <w:rsid w:val="00C71898"/>
    <w:rsid w:val="00C729E9"/>
    <w:rsid w:val="00C765A6"/>
    <w:rsid w:val="00C850BD"/>
    <w:rsid w:val="00C86787"/>
    <w:rsid w:val="00C94A1E"/>
    <w:rsid w:val="00CA093F"/>
    <w:rsid w:val="00CA10DC"/>
    <w:rsid w:val="00CA4E18"/>
    <w:rsid w:val="00CA4F9D"/>
    <w:rsid w:val="00CA5CA8"/>
    <w:rsid w:val="00CB03C1"/>
    <w:rsid w:val="00CB0A39"/>
    <w:rsid w:val="00CB307C"/>
    <w:rsid w:val="00CB50E4"/>
    <w:rsid w:val="00CC1811"/>
    <w:rsid w:val="00CC3729"/>
    <w:rsid w:val="00CC3848"/>
    <w:rsid w:val="00CD0C2F"/>
    <w:rsid w:val="00CD2221"/>
    <w:rsid w:val="00CD24E0"/>
    <w:rsid w:val="00CD3338"/>
    <w:rsid w:val="00CD4506"/>
    <w:rsid w:val="00CD6E91"/>
    <w:rsid w:val="00CE19AD"/>
    <w:rsid w:val="00CE2397"/>
    <w:rsid w:val="00CE2AEE"/>
    <w:rsid w:val="00CE3F1A"/>
    <w:rsid w:val="00CE4C45"/>
    <w:rsid w:val="00CE5207"/>
    <w:rsid w:val="00CE5FCF"/>
    <w:rsid w:val="00CE610A"/>
    <w:rsid w:val="00CE6FC5"/>
    <w:rsid w:val="00CF0E79"/>
    <w:rsid w:val="00CF12FD"/>
    <w:rsid w:val="00CF2C1D"/>
    <w:rsid w:val="00CF34B7"/>
    <w:rsid w:val="00CF3616"/>
    <w:rsid w:val="00CF39D1"/>
    <w:rsid w:val="00CF47B2"/>
    <w:rsid w:val="00CF5755"/>
    <w:rsid w:val="00CF5CF0"/>
    <w:rsid w:val="00D00D29"/>
    <w:rsid w:val="00D01600"/>
    <w:rsid w:val="00D0223B"/>
    <w:rsid w:val="00D02A0B"/>
    <w:rsid w:val="00D04043"/>
    <w:rsid w:val="00D044E3"/>
    <w:rsid w:val="00D04C40"/>
    <w:rsid w:val="00D05593"/>
    <w:rsid w:val="00D05610"/>
    <w:rsid w:val="00D0698B"/>
    <w:rsid w:val="00D120B2"/>
    <w:rsid w:val="00D13424"/>
    <w:rsid w:val="00D14066"/>
    <w:rsid w:val="00D1557E"/>
    <w:rsid w:val="00D15989"/>
    <w:rsid w:val="00D1600E"/>
    <w:rsid w:val="00D17A4A"/>
    <w:rsid w:val="00D2125E"/>
    <w:rsid w:val="00D213E4"/>
    <w:rsid w:val="00D22675"/>
    <w:rsid w:val="00D24724"/>
    <w:rsid w:val="00D33EEE"/>
    <w:rsid w:val="00D36451"/>
    <w:rsid w:val="00D42E51"/>
    <w:rsid w:val="00D434BE"/>
    <w:rsid w:val="00D44A74"/>
    <w:rsid w:val="00D47E3C"/>
    <w:rsid w:val="00D51730"/>
    <w:rsid w:val="00D52ACA"/>
    <w:rsid w:val="00D52DDD"/>
    <w:rsid w:val="00D53855"/>
    <w:rsid w:val="00D53C6C"/>
    <w:rsid w:val="00D556B9"/>
    <w:rsid w:val="00D60A83"/>
    <w:rsid w:val="00D629FE"/>
    <w:rsid w:val="00D635A9"/>
    <w:rsid w:val="00D66D06"/>
    <w:rsid w:val="00D73548"/>
    <w:rsid w:val="00D75DAD"/>
    <w:rsid w:val="00D76985"/>
    <w:rsid w:val="00D77431"/>
    <w:rsid w:val="00D832E9"/>
    <w:rsid w:val="00D85869"/>
    <w:rsid w:val="00D8696B"/>
    <w:rsid w:val="00D874D7"/>
    <w:rsid w:val="00D92BBC"/>
    <w:rsid w:val="00D92CEB"/>
    <w:rsid w:val="00D93E15"/>
    <w:rsid w:val="00D94CA2"/>
    <w:rsid w:val="00D95ECA"/>
    <w:rsid w:val="00D96BA6"/>
    <w:rsid w:val="00DA2A1E"/>
    <w:rsid w:val="00DB1970"/>
    <w:rsid w:val="00DB26F8"/>
    <w:rsid w:val="00DB45CD"/>
    <w:rsid w:val="00DB4A82"/>
    <w:rsid w:val="00DB5B14"/>
    <w:rsid w:val="00DC24B2"/>
    <w:rsid w:val="00DC6CDA"/>
    <w:rsid w:val="00DC6FE6"/>
    <w:rsid w:val="00DC7016"/>
    <w:rsid w:val="00DC7DC1"/>
    <w:rsid w:val="00DD09DE"/>
    <w:rsid w:val="00DD2534"/>
    <w:rsid w:val="00DD39D7"/>
    <w:rsid w:val="00DD3E0F"/>
    <w:rsid w:val="00DE14F8"/>
    <w:rsid w:val="00DE3107"/>
    <w:rsid w:val="00DF2264"/>
    <w:rsid w:val="00DF29E0"/>
    <w:rsid w:val="00DF34A4"/>
    <w:rsid w:val="00DF445D"/>
    <w:rsid w:val="00E0029D"/>
    <w:rsid w:val="00E02BDB"/>
    <w:rsid w:val="00E07A2E"/>
    <w:rsid w:val="00E128B7"/>
    <w:rsid w:val="00E137E0"/>
    <w:rsid w:val="00E15CA1"/>
    <w:rsid w:val="00E15DDB"/>
    <w:rsid w:val="00E22415"/>
    <w:rsid w:val="00E25A58"/>
    <w:rsid w:val="00E312FC"/>
    <w:rsid w:val="00E32FEF"/>
    <w:rsid w:val="00E356C0"/>
    <w:rsid w:val="00E3787B"/>
    <w:rsid w:val="00E37B85"/>
    <w:rsid w:val="00E40325"/>
    <w:rsid w:val="00E44A35"/>
    <w:rsid w:val="00E45DB0"/>
    <w:rsid w:val="00E467E0"/>
    <w:rsid w:val="00E4703B"/>
    <w:rsid w:val="00E475A1"/>
    <w:rsid w:val="00E50EC7"/>
    <w:rsid w:val="00E5177E"/>
    <w:rsid w:val="00E53035"/>
    <w:rsid w:val="00E6210A"/>
    <w:rsid w:val="00E626A1"/>
    <w:rsid w:val="00E628FB"/>
    <w:rsid w:val="00E62B10"/>
    <w:rsid w:val="00E62BEF"/>
    <w:rsid w:val="00E63C83"/>
    <w:rsid w:val="00E64812"/>
    <w:rsid w:val="00E64872"/>
    <w:rsid w:val="00E668E5"/>
    <w:rsid w:val="00E66BDA"/>
    <w:rsid w:val="00E672BD"/>
    <w:rsid w:val="00E75075"/>
    <w:rsid w:val="00E756C2"/>
    <w:rsid w:val="00E767E5"/>
    <w:rsid w:val="00E77CB9"/>
    <w:rsid w:val="00E83411"/>
    <w:rsid w:val="00E93916"/>
    <w:rsid w:val="00E96EE6"/>
    <w:rsid w:val="00EA214C"/>
    <w:rsid w:val="00EA3094"/>
    <w:rsid w:val="00EA6636"/>
    <w:rsid w:val="00EB1DF9"/>
    <w:rsid w:val="00EB3BFC"/>
    <w:rsid w:val="00EB5B14"/>
    <w:rsid w:val="00EB7976"/>
    <w:rsid w:val="00EC0522"/>
    <w:rsid w:val="00EC39EA"/>
    <w:rsid w:val="00EC4E77"/>
    <w:rsid w:val="00EC522E"/>
    <w:rsid w:val="00EC63C9"/>
    <w:rsid w:val="00EC7FC9"/>
    <w:rsid w:val="00ED01A4"/>
    <w:rsid w:val="00ED0293"/>
    <w:rsid w:val="00ED3FDC"/>
    <w:rsid w:val="00EE3968"/>
    <w:rsid w:val="00EE3D2B"/>
    <w:rsid w:val="00EE441B"/>
    <w:rsid w:val="00EE74DA"/>
    <w:rsid w:val="00EE7C0B"/>
    <w:rsid w:val="00EF2161"/>
    <w:rsid w:val="00EF40A0"/>
    <w:rsid w:val="00EF5286"/>
    <w:rsid w:val="00EF7873"/>
    <w:rsid w:val="00F023F8"/>
    <w:rsid w:val="00F04CB6"/>
    <w:rsid w:val="00F05429"/>
    <w:rsid w:val="00F05588"/>
    <w:rsid w:val="00F07AA2"/>
    <w:rsid w:val="00F07F0C"/>
    <w:rsid w:val="00F10EF0"/>
    <w:rsid w:val="00F11268"/>
    <w:rsid w:val="00F112DE"/>
    <w:rsid w:val="00F1146D"/>
    <w:rsid w:val="00F11E51"/>
    <w:rsid w:val="00F12D2D"/>
    <w:rsid w:val="00F13F12"/>
    <w:rsid w:val="00F16056"/>
    <w:rsid w:val="00F21C76"/>
    <w:rsid w:val="00F2360B"/>
    <w:rsid w:val="00F25A03"/>
    <w:rsid w:val="00F35C5C"/>
    <w:rsid w:val="00F375FB"/>
    <w:rsid w:val="00F41F6F"/>
    <w:rsid w:val="00F43DBC"/>
    <w:rsid w:val="00F450A1"/>
    <w:rsid w:val="00F45385"/>
    <w:rsid w:val="00F45B3D"/>
    <w:rsid w:val="00F46194"/>
    <w:rsid w:val="00F474D3"/>
    <w:rsid w:val="00F50032"/>
    <w:rsid w:val="00F52EC8"/>
    <w:rsid w:val="00F53470"/>
    <w:rsid w:val="00F54AAD"/>
    <w:rsid w:val="00F54D50"/>
    <w:rsid w:val="00F57918"/>
    <w:rsid w:val="00F60747"/>
    <w:rsid w:val="00F64E53"/>
    <w:rsid w:val="00F65864"/>
    <w:rsid w:val="00F67450"/>
    <w:rsid w:val="00F67A47"/>
    <w:rsid w:val="00F70C71"/>
    <w:rsid w:val="00F713D2"/>
    <w:rsid w:val="00F75BD5"/>
    <w:rsid w:val="00F815FC"/>
    <w:rsid w:val="00F84A55"/>
    <w:rsid w:val="00F84C49"/>
    <w:rsid w:val="00F84E12"/>
    <w:rsid w:val="00F87017"/>
    <w:rsid w:val="00F90F44"/>
    <w:rsid w:val="00F92963"/>
    <w:rsid w:val="00F92B41"/>
    <w:rsid w:val="00F96EDB"/>
    <w:rsid w:val="00F977F3"/>
    <w:rsid w:val="00FA1B1C"/>
    <w:rsid w:val="00FA2D25"/>
    <w:rsid w:val="00FA4727"/>
    <w:rsid w:val="00FA4A37"/>
    <w:rsid w:val="00FA4F08"/>
    <w:rsid w:val="00FA4FA3"/>
    <w:rsid w:val="00FA57ED"/>
    <w:rsid w:val="00FA7447"/>
    <w:rsid w:val="00FB0D00"/>
    <w:rsid w:val="00FB6541"/>
    <w:rsid w:val="00FC13E4"/>
    <w:rsid w:val="00FC1B1D"/>
    <w:rsid w:val="00FC3DF8"/>
    <w:rsid w:val="00FC5CB0"/>
    <w:rsid w:val="00FC73D6"/>
    <w:rsid w:val="00FD62B3"/>
    <w:rsid w:val="00FE01F7"/>
    <w:rsid w:val="00FE2533"/>
    <w:rsid w:val="00FE5F8F"/>
    <w:rsid w:val="00FF1177"/>
    <w:rsid w:val="00FF31BC"/>
    <w:rsid w:val="00F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30B9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3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semiHidden/>
    <w:qFormat/>
    <w:rsid w:val="00087846"/>
    <w:pPr>
      <w:spacing w:line="264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E75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75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denumber">
    <w:name w:val="Slide number"/>
    <w:basedOn w:val="Normal"/>
    <w:next w:val="Line"/>
    <w:uiPriority w:val="3"/>
    <w:qFormat/>
    <w:rsid w:val="009B2EAD"/>
    <w:pPr>
      <w:keepNext/>
      <w:numPr>
        <w:numId w:val="1"/>
      </w:numPr>
      <w:spacing w:after="120" w:line="240" w:lineRule="auto"/>
      <w:ind w:left="360"/>
    </w:pPr>
    <w:rPr>
      <w:rFonts w:eastAsia="Times New Roman"/>
      <w:szCs w:val="24"/>
    </w:rPr>
  </w:style>
  <w:style w:type="paragraph" w:customStyle="1" w:styleId="SecondaryNoResponse">
    <w:name w:val="Secondary No Response"/>
    <w:basedOn w:val="Normal"/>
    <w:next w:val="SecondaryBranchLine"/>
    <w:link w:val="SecondaryNoResponseChar"/>
    <w:uiPriority w:val="1"/>
    <w:qFormat/>
    <w:rsid w:val="002A238E"/>
    <w:pPr>
      <w:spacing w:line="240" w:lineRule="auto"/>
      <w:ind w:left="1440"/>
    </w:pPr>
    <w:rPr>
      <w:color w:val="C00000"/>
    </w:rPr>
  </w:style>
  <w:style w:type="paragraph" w:styleId="Title">
    <w:name w:val="Title"/>
    <w:aliases w:val="Objective Title"/>
    <w:basedOn w:val="Normal"/>
    <w:next w:val="ScriptNumber"/>
    <w:link w:val="TitleChar"/>
    <w:uiPriority w:val="10"/>
    <w:semiHidden/>
    <w:unhideWhenUsed/>
    <w:qFormat/>
    <w:rsid w:val="00810341"/>
    <w:pPr>
      <w:pBdr>
        <w:bottom w:val="single" w:sz="8" w:space="4" w:color="4F81BD"/>
      </w:pBdr>
      <w:spacing w:after="160" w:line="240" w:lineRule="auto"/>
      <w:contextualSpacing/>
    </w:pPr>
    <w:rPr>
      <w:rFonts w:eastAsia="Times New Roman"/>
      <w:spacing w:val="5"/>
      <w:kern w:val="28"/>
      <w:sz w:val="40"/>
      <w:szCs w:val="52"/>
    </w:rPr>
  </w:style>
  <w:style w:type="character" w:customStyle="1" w:styleId="TitleChar">
    <w:name w:val="Title Char"/>
    <w:aliases w:val="Objective Title Char"/>
    <w:link w:val="Title"/>
    <w:uiPriority w:val="10"/>
    <w:semiHidden/>
    <w:rsid w:val="00D53855"/>
    <w:rPr>
      <w:rFonts w:ascii="Arial" w:eastAsia="Times New Roman" w:hAnsi="Arial"/>
      <w:spacing w:val="5"/>
      <w:kern w:val="28"/>
      <w:sz w:val="40"/>
      <w:szCs w:val="52"/>
    </w:rPr>
  </w:style>
  <w:style w:type="character" w:styleId="CommentReference">
    <w:name w:val="annotation reference"/>
    <w:uiPriority w:val="99"/>
    <w:semiHidden/>
    <w:unhideWhenUsed/>
    <w:rsid w:val="003B7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B7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B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7B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B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7B46"/>
    <w:rPr>
      <w:rFonts w:ascii="Tahoma" w:hAnsi="Tahoma" w:cs="Tahoma"/>
      <w:sz w:val="16"/>
      <w:szCs w:val="16"/>
    </w:rPr>
  </w:style>
  <w:style w:type="paragraph" w:customStyle="1" w:styleId="ScriptNumber">
    <w:name w:val="Script Number"/>
    <w:basedOn w:val="Normal"/>
    <w:link w:val="ScriptNumberChar"/>
    <w:uiPriority w:val="3"/>
    <w:qFormat/>
    <w:rsid w:val="00810341"/>
    <w:pPr>
      <w:spacing w:after="120"/>
    </w:pPr>
    <w:rPr>
      <w:rFonts w:cs="Arial"/>
      <w:sz w:val="40"/>
      <w:szCs w:val="40"/>
    </w:rPr>
  </w:style>
  <w:style w:type="paragraph" w:customStyle="1" w:styleId="Line">
    <w:name w:val="Line"/>
    <w:basedOn w:val="Normal"/>
    <w:link w:val="LineChar"/>
    <w:qFormat/>
    <w:rsid w:val="007578D4"/>
    <w:pPr>
      <w:spacing w:line="240" w:lineRule="auto"/>
      <w:ind w:left="720" w:hanging="720"/>
    </w:pPr>
    <w:rPr>
      <w:szCs w:val="20"/>
    </w:rPr>
  </w:style>
  <w:style w:type="character" w:customStyle="1" w:styleId="ScriptNumberChar">
    <w:name w:val="Script Number Char"/>
    <w:link w:val="ScriptNumber"/>
    <w:uiPriority w:val="3"/>
    <w:rsid w:val="00126C47"/>
    <w:rPr>
      <w:rFonts w:ascii="Arial" w:hAnsi="Arial" w:cs="Arial"/>
      <w:sz w:val="40"/>
      <w:szCs w:val="40"/>
    </w:rPr>
  </w:style>
  <w:style w:type="character" w:customStyle="1" w:styleId="LineChar">
    <w:name w:val="Line Char"/>
    <w:link w:val="Line"/>
    <w:rsid w:val="007578D4"/>
    <w:rPr>
      <w:rFonts w:ascii="Arial" w:hAnsi="Arial" w:cs="Times New Roman"/>
      <w:sz w:val="24"/>
      <w:szCs w:val="20"/>
    </w:rPr>
  </w:style>
  <w:style w:type="paragraph" w:styleId="NormalIndent">
    <w:name w:val="Normal Indent"/>
    <w:basedOn w:val="Normal"/>
    <w:uiPriority w:val="99"/>
    <w:semiHidden/>
    <w:unhideWhenUsed/>
    <w:rsid w:val="00E475A1"/>
    <w:pPr>
      <w:ind w:left="720"/>
    </w:pPr>
  </w:style>
  <w:style w:type="character" w:customStyle="1" w:styleId="AnimatorNotes">
    <w:name w:val="Animator Notes"/>
    <w:uiPriority w:val="1"/>
    <w:qFormat/>
    <w:rsid w:val="005669B2"/>
    <w:rPr>
      <w:rFonts w:ascii="Arial" w:hAnsi="Arial"/>
      <w:b w:val="0"/>
      <w:i w:val="0"/>
      <w:color w:val="0070C0"/>
      <w:sz w:val="24"/>
      <w:u w:color="00B0F0"/>
    </w:rPr>
  </w:style>
  <w:style w:type="paragraph" w:customStyle="1" w:styleId="Incorrect">
    <w:name w:val="Incorrect"/>
    <w:basedOn w:val="Normal"/>
    <w:link w:val="IncorrectChar"/>
    <w:uiPriority w:val="1"/>
    <w:qFormat/>
    <w:rsid w:val="004204F1"/>
    <w:pPr>
      <w:spacing w:line="240" w:lineRule="auto"/>
      <w:ind w:left="720"/>
    </w:pPr>
    <w:rPr>
      <w:color w:val="FF0000"/>
    </w:rPr>
  </w:style>
  <w:style w:type="paragraph" w:customStyle="1" w:styleId="Correct">
    <w:name w:val="Correct"/>
    <w:basedOn w:val="Normal"/>
    <w:link w:val="CorrectChar"/>
    <w:uiPriority w:val="1"/>
    <w:qFormat/>
    <w:rsid w:val="004204F1"/>
    <w:pPr>
      <w:spacing w:line="240" w:lineRule="auto"/>
      <w:ind w:left="720"/>
    </w:pPr>
    <w:rPr>
      <w:color w:val="00B050"/>
    </w:rPr>
  </w:style>
  <w:style w:type="character" w:customStyle="1" w:styleId="IncorrectChar">
    <w:name w:val="Incorrect Char"/>
    <w:link w:val="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CorrectChar">
    <w:name w:val="Correct Char"/>
    <w:link w:val="Correct"/>
    <w:uiPriority w:val="1"/>
    <w:rsid w:val="00126C47"/>
    <w:rPr>
      <w:rFonts w:ascii="Arial" w:hAnsi="Arial"/>
      <w:color w:val="00B050"/>
      <w:sz w:val="24"/>
      <w:szCs w:val="22"/>
    </w:rPr>
  </w:style>
  <w:style w:type="paragraph" w:customStyle="1" w:styleId="SecondaryBranchCorrect">
    <w:name w:val="Secondary Branch Correct"/>
    <w:basedOn w:val="Line"/>
    <w:link w:val="SecondaryBranchCorrectChar"/>
    <w:uiPriority w:val="1"/>
    <w:qFormat/>
    <w:rsid w:val="002A238E"/>
    <w:pPr>
      <w:ind w:left="1440" w:firstLine="0"/>
    </w:pPr>
    <w:rPr>
      <w:color w:val="00B050"/>
    </w:rPr>
  </w:style>
  <w:style w:type="character" w:customStyle="1" w:styleId="SecondaryNoResponseChar">
    <w:name w:val="Secondary No Response Char"/>
    <w:link w:val="SecondaryNoResponse"/>
    <w:uiPriority w:val="1"/>
    <w:rsid w:val="00126C47"/>
    <w:rPr>
      <w:rFonts w:ascii="Arial" w:hAnsi="Arial"/>
      <w:color w:val="C00000"/>
      <w:sz w:val="24"/>
      <w:szCs w:val="22"/>
    </w:rPr>
  </w:style>
  <w:style w:type="character" w:customStyle="1" w:styleId="ActorNotes">
    <w:name w:val="Actor Notes"/>
    <w:uiPriority w:val="3"/>
    <w:rsid w:val="00DF34A4"/>
    <w:rPr>
      <w:rFonts w:ascii="Arial" w:hAnsi="Arial"/>
      <w:i/>
      <w:sz w:val="24"/>
    </w:rPr>
  </w:style>
  <w:style w:type="character" w:customStyle="1" w:styleId="SecondaryBranchCorrectChar">
    <w:name w:val="Secondary Branch Correct Char"/>
    <w:link w:val="SecondaryBranchCorrect"/>
    <w:uiPriority w:val="1"/>
    <w:rsid w:val="00126C47"/>
    <w:rPr>
      <w:rFonts w:ascii="Arial" w:hAnsi="Arial"/>
      <w:color w:val="00B050"/>
      <w:sz w:val="24"/>
    </w:rPr>
  </w:style>
  <w:style w:type="paragraph" w:customStyle="1" w:styleId="NoResponse">
    <w:name w:val="No Response"/>
    <w:basedOn w:val="Normal"/>
    <w:next w:val="BranchLine"/>
    <w:link w:val="NoResponseChar"/>
    <w:uiPriority w:val="1"/>
    <w:qFormat/>
    <w:rsid w:val="00D92CEB"/>
    <w:pPr>
      <w:spacing w:line="240" w:lineRule="auto"/>
      <w:ind w:left="720"/>
    </w:pPr>
    <w:rPr>
      <w:color w:val="5F497A"/>
    </w:rPr>
  </w:style>
  <w:style w:type="paragraph" w:customStyle="1" w:styleId="SecondaryBranchIncorrect">
    <w:name w:val="Secondary Branch Incorrect"/>
    <w:basedOn w:val="Normal"/>
    <w:next w:val="SecondaryBranchLine"/>
    <w:link w:val="SecondaryBranchIncorrectChar"/>
    <w:uiPriority w:val="1"/>
    <w:qFormat/>
    <w:rsid w:val="004204F1"/>
    <w:pPr>
      <w:spacing w:line="240" w:lineRule="auto"/>
      <w:ind w:left="2160" w:hanging="720"/>
    </w:pPr>
    <w:rPr>
      <w:color w:val="FF0000"/>
    </w:rPr>
  </w:style>
  <w:style w:type="paragraph" w:customStyle="1" w:styleId="SecondaryBranchLine">
    <w:name w:val="Secondary Branch Line"/>
    <w:basedOn w:val="Normal"/>
    <w:link w:val="SecondaryBranchLineChar"/>
    <w:uiPriority w:val="1"/>
    <w:qFormat/>
    <w:rsid w:val="002A238E"/>
    <w:pPr>
      <w:spacing w:line="240" w:lineRule="auto"/>
      <w:ind w:left="2160" w:hanging="720"/>
    </w:pPr>
  </w:style>
  <w:style w:type="character" w:customStyle="1" w:styleId="SecondaryBranchIncorrectChar">
    <w:name w:val="Secondary Branch Incorrect Char"/>
    <w:link w:val="SecondaryBranch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NoResponseChar">
    <w:name w:val="No Response Char"/>
    <w:link w:val="NoResponse"/>
    <w:uiPriority w:val="1"/>
    <w:rsid w:val="00D92CEB"/>
    <w:rPr>
      <w:rFonts w:ascii="Arial" w:hAnsi="Arial"/>
      <w:color w:val="5F497A"/>
      <w:sz w:val="24"/>
      <w:szCs w:val="22"/>
    </w:rPr>
  </w:style>
  <w:style w:type="character" w:customStyle="1" w:styleId="SecondaryBranchLineChar">
    <w:name w:val="Secondary Branch Line Char"/>
    <w:link w:val="SecondaryBranchLine"/>
    <w:uiPriority w:val="1"/>
    <w:rsid w:val="00126C47"/>
    <w:rPr>
      <w:rFonts w:ascii="Arial" w:hAnsi="Arial"/>
      <w:sz w:val="24"/>
      <w:szCs w:val="22"/>
    </w:rPr>
  </w:style>
  <w:style w:type="paragraph" w:customStyle="1" w:styleId="BranchLine">
    <w:name w:val="Branch Line"/>
    <w:basedOn w:val="Normal"/>
    <w:link w:val="BranchLineChar"/>
    <w:uiPriority w:val="1"/>
    <w:qFormat/>
    <w:rsid w:val="002A238E"/>
    <w:pPr>
      <w:spacing w:line="240" w:lineRule="auto"/>
      <w:ind w:left="1440" w:hanging="720"/>
    </w:pPr>
  </w:style>
  <w:style w:type="character" w:customStyle="1" w:styleId="BranchLineChar">
    <w:name w:val="Branch Line Char"/>
    <w:link w:val="BranchLine"/>
    <w:uiPriority w:val="1"/>
    <w:rsid w:val="00126C47"/>
    <w:rPr>
      <w:rFonts w:ascii="Arial" w:hAnsi="Arial"/>
      <w:sz w:val="24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C729E9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490BE0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customStyle="1" w:styleId="Onscreen">
    <w:name w:val="On screen"/>
    <w:link w:val="OnscreenChar"/>
    <w:autoRedefine/>
    <w:uiPriority w:val="1"/>
    <w:qFormat/>
    <w:rsid w:val="009E3224"/>
    <w:rPr>
      <w:rFonts w:ascii="Arial" w:hAnsi="Arial"/>
      <w:color w:val="ADA36F"/>
      <w:sz w:val="24"/>
    </w:rPr>
  </w:style>
  <w:style w:type="paragraph" w:styleId="Revision">
    <w:name w:val="Revision"/>
    <w:hidden/>
    <w:uiPriority w:val="99"/>
    <w:semiHidden/>
    <w:rsid w:val="00D92CEB"/>
    <w:rPr>
      <w:rFonts w:ascii="Arial" w:hAnsi="Arial"/>
      <w:sz w:val="24"/>
      <w:szCs w:val="22"/>
    </w:rPr>
  </w:style>
  <w:style w:type="character" w:customStyle="1" w:styleId="OnscreenChar">
    <w:name w:val="On screen Char"/>
    <w:link w:val="Onscreen"/>
    <w:uiPriority w:val="1"/>
    <w:rsid w:val="009E3224"/>
    <w:rPr>
      <w:rFonts w:ascii="Arial" w:hAnsi="Arial"/>
      <w:color w:val="ADA36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75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075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22"/>
    <w:rPr>
      <w:rFonts w:ascii="Arial" w:hAnsi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22"/>
    <w:rPr>
      <w:rFonts w:ascii="Arial" w:hAnsi="Arial"/>
      <w:sz w:val="24"/>
      <w:szCs w:val="22"/>
    </w:rPr>
  </w:style>
  <w:style w:type="table" w:styleId="LightShading-Accent1">
    <w:name w:val="Light Shading Accent 1"/>
    <w:basedOn w:val="TableNormal"/>
    <w:uiPriority w:val="60"/>
    <w:rsid w:val="007532DE"/>
    <w:rPr>
      <w:rFonts w:ascii="Times New Roman" w:hAnsi="Times New Roman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7532DE"/>
    <w:pPr>
      <w:spacing w:line="240" w:lineRule="auto"/>
      <w:ind w:left="720"/>
      <w:contextualSpacing/>
    </w:pPr>
    <w:rPr>
      <w:rFonts w:ascii="Times New Roman" w:eastAsia="Times New Roman" w:hAnsi="Times New Roman"/>
      <w:szCs w:val="24"/>
    </w:rPr>
  </w:style>
  <w:style w:type="table" w:styleId="TableGrid">
    <w:name w:val="Table Grid"/>
    <w:basedOn w:val="TableNormal"/>
    <w:uiPriority w:val="59"/>
    <w:rsid w:val="008E7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8E733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3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semiHidden/>
    <w:qFormat/>
    <w:rsid w:val="00087846"/>
    <w:pPr>
      <w:spacing w:line="264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E75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75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denumber">
    <w:name w:val="Slide number"/>
    <w:basedOn w:val="Normal"/>
    <w:next w:val="Line"/>
    <w:uiPriority w:val="3"/>
    <w:qFormat/>
    <w:rsid w:val="009B2EAD"/>
    <w:pPr>
      <w:keepNext/>
      <w:numPr>
        <w:numId w:val="1"/>
      </w:numPr>
      <w:spacing w:after="120" w:line="240" w:lineRule="auto"/>
      <w:ind w:left="360"/>
    </w:pPr>
    <w:rPr>
      <w:rFonts w:eastAsia="Times New Roman"/>
      <w:szCs w:val="24"/>
    </w:rPr>
  </w:style>
  <w:style w:type="paragraph" w:customStyle="1" w:styleId="SecondaryNoResponse">
    <w:name w:val="Secondary No Response"/>
    <w:basedOn w:val="Normal"/>
    <w:next w:val="SecondaryBranchLine"/>
    <w:link w:val="SecondaryNoResponseChar"/>
    <w:uiPriority w:val="1"/>
    <w:qFormat/>
    <w:rsid w:val="002A238E"/>
    <w:pPr>
      <w:spacing w:line="240" w:lineRule="auto"/>
      <w:ind w:left="1440"/>
    </w:pPr>
    <w:rPr>
      <w:color w:val="C00000"/>
    </w:rPr>
  </w:style>
  <w:style w:type="paragraph" w:styleId="Title">
    <w:name w:val="Title"/>
    <w:aliases w:val="Objective Title"/>
    <w:basedOn w:val="Normal"/>
    <w:next w:val="ScriptNumber"/>
    <w:link w:val="TitleChar"/>
    <w:uiPriority w:val="10"/>
    <w:semiHidden/>
    <w:unhideWhenUsed/>
    <w:qFormat/>
    <w:rsid w:val="00810341"/>
    <w:pPr>
      <w:pBdr>
        <w:bottom w:val="single" w:sz="8" w:space="4" w:color="4F81BD"/>
      </w:pBdr>
      <w:spacing w:after="160" w:line="240" w:lineRule="auto"/>
      <w:contextualSpacing/>
    </w:pPr>
    <w:rPr>
      <w:rFonts w:eastAsia="Times New Roman"/>
      <w:spacing w:val="5"/>
      <w:kern w:val="28"/>
      <w:sz w:val="40"/>
      <w:szCs w:val="52"/>
    </w:rPr>
  </w:style>
  <w:style w:type="character" w:customStyle="1" w:styleId="TitleChar">
    <w:name w:val="Title Char"/>
    <w:aliases w:val="Objective Title Char"/>
    <w:link w:val="Title"/>
    <w:uiPriority w:val="10"/>
    <w:semiHidden/>
    <w:rsid w:val="00D53855"/>
    <w:rPr>
      <w:rFonts w:ascii="Arial" w:eastAsia="Times New Roman" w:hAnsi="Arial"/>
      <w:spacing w:val="5"/>
      <w:kern w:val="28"/>
      <w:sz w:val="40"/>
      <w:szCs w:val="52"/>
    </w:rPr>
  </w:style>
  <w:style w:type="character" w:styleId="CommentReference">
    <w:name w:val="annotation reference"/>
    <w:uiPriority w:val="99"/>
    <w:semiHidden/>
    <w:unhideWhenUsed/>
    <w:rsid w:val="003B7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B7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B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7B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B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7B46"/>
    <w:rPr>
      <w:rFonts w:ascii="Tahoma" w:hAnsi="Tahoma" w:cs="Tahoma"/>
      <w:sz w:val="16"/>
      <w:szCs w:val="16"/>
    </w:rPr>
  </w:style>
  <w:style w:type="paragraph" w:customStyle="1" w:styleId="ScriptNumber">
    <w:name w:val="Script Number"/>
    <w:basedOn w:val="Normal"/>
    <w:link w:val="ScriptNumberChar"/>
    <w:uiPriority w:val="3"/>
    <w:qFormat/>
    <w:rsid w:val="00810341"/>
    <w:pPr>
      <w:spacing w:after="120"/>
    </w:pPr>
    <w:rPr>
      <w:rFonts w:cs="Arial"/>
      <w:sz w:val="40"/>
      <w:szCs w:val="40"/>
    </w:rPr>
  </w:style>
  <w:style w:type="paragraph" w:customStyle="1" w:styleId="Line">
    <w:name w:val="Line"/>
    <w:basedOn w:val="Normal"/>
    <w:link w:val="LineChar"/>
    <w:qFormat/>
    <w:rsid w:val="007578D4"/>
    <w:pPr>
      <w:spacing w:line="240" w:lineRule="auto"/>
      <w:ind w:left="720" w:hanging="720"/>
    </w:pPr>
    <w:rPr>
      <w:szCs w:val="20"/>
    </w:rPr>
  </w:style>
  <w:style w:type="character" w:customStyle="1" w:styleId="ScriptNumberChar">
    <w:name w:val="Script Number Char"/>
    <w:link w:val="ScriptNumber"/>
    <w:uiPriority w:val="3"/>
    <w:rsid w:val="00126C47"/>
    <w:rPr>
      <w:rFonts w:ascii="Arial" w:hAnsi="Arial" w:cs="Arial"/>
      <w:sz w:val="40"/>
      <w:szCs w:val="40"/>
    </w:rPr>
  </w:style>
  <w:style w:type="character" w:customStyle="1" w:styleId="LineChar">
    <w:name w:val="Line Char"/>
    <w:link w:val="Line"/>
    <w:rsid w:val="007578D4"/>
    <w:rPr>
      <w:rFonts w:ascii="Arial" w:hAnsi="Arial" w:cs="Times New Roman"/>
      <w:sz w:val="24"/>
      <w:szCs w:val="20"/>
    </w:rPr>
  </w:style>
  <w:style w:type="paragraph" w:styleId="NormalIndent">
    <w:name w:val="Normal Indent"/>
    <w:basedOn w:val="Normal"/>
    <w:uiPriority w:val="99"/>
    <w:semiHidden/>
    <w:unhideWhenUsed/>
    <w:rsid w:val="00E475A1"/>
    <w:pPr>
      <w:ind w:left="720"/>
    </w:pPr>
  </w:style>
  <w:style w:type="character" w:customStyle="1" w:styleId="AnimatorNotes">
    <w:name w:val="Animator Notes"/>
    <w:uiPriority w:val="1"/>
    <w:qFormat/>
    <w:rsid w:val="005669B2"/>
    <w:rPr>
      <w:rFonts w:ascii="Arial" w:hAnsi="Arial"/>
      <w:b w:val="0"/>
      <w:i w:val="0"/>
      <w:color w:val="0070C0"/>
      <w:sz w:val="24"/>
      <w:u w:color="00B0F0"/>
    </w:rPr>
  </w:style>
  <w:style w:type="paragraph" w:customStyle="1" w:styleId="Incorrect">
    <w:name w:val="Incorrect"/>
    <w:basedOn w:val="Normal"/>
    <w:link w:val="IncorrectChar"/>
    <w:uiPriority w:val="1"/>
    <w:qFormat/>
    <w:rsid w:val="004204F1"/>
    <w:pPr>
      <w:spacing w:line="240" w:lineRule="auto"/>
      <w:ind w:left="720"/>
    </w:pPr>
    <w:rPr>
      <w:color w:val="FF0000"/>
    </w:rPr>
  </w:style>
  <w:style w:type="paragraph" w:customStyle="1" w:styleId="Correct">
    <w:name w:val="Correct"/>
    <w:basedOn w:val="Normal"/>
    <w:link w:val="CorrectChar"/>
    <w:uiPriority w:val="1"/>
    <w:qFormat/>
    <w:rsid w:val="004204F1"/>
    <w:pPr>
      <w:spacing w:line="240" w:lineRule="auto"/>
      <w:ind w:left="720"/>
    </w:pPr>
    <w:rPr>
      <w:color w:val="00B050"/>
    </w:rPr>
  </w:style>
  <w:style w:type="character" w:customStyle="1" w:styleId="IncorrectChar">
    <w:name w:val="Incorrect Char"/>
    <w:link w:val="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CorrectChar">
    <w:name w:val="Correct Char"/>
    <w:link w:val="Correct"/>
    <w:uiPriority w:val="1"/>
    <w:rsid w:val="00126C47"/>
    <w:rPr>
      <w:rFonts w:ascii="Arial" w:hAnsi="Arial"/>
      <w:color w:val="00B050"/>
      <w:sz w:val="24"/>
      <w:szCs w:val="22"/>
    </w:rPr>
  </w:style>
  <w:style w:type="paragraph" w:customStyle="1" w:styleId="SecondaryBranchCorrect">
    <w:name w:val="Secondary Branch Correct"/>
    <w:basedOn w:val="Line"/>
    <w:link w:val="SecondaryBranchCorrectChar"/>
    <w:uiPriority w:val="1"/>
    <w:qFormat/>
    <w:rsid w:val="002A238E"/>
    <w:pPr>
      <w:ind w:left="1440" w:firstLine="0"/>
    </w:pPr>
    <w:rPr>
      <w:color w:val="00B050"/>
    </w:rPr>
  </w:style>
  <w:style w:type="character" w:customStyle="1" w:styleId="SecondaryNoResponseChar">
    <w:name w:val="Secondary No Response Char"/>
    <w:link w:val="SecondaryNoResponse"/>
    <w:uiPriority w:val="1"/>
    <w:rsid w:val="00126C47"/>
    <w:rPr>
      <w:rFonts w:ascii="Arial" w:hAnsi="Arial"/>
      <w:color w:val="C00000"/>
      <w:sz w:val="24"/>
      <w:szCs w:val="22"/>
    </w:rPr>
  </w:style>
  <w:style w:type="character" w:customStyle="1" w:styleId="ActorNotes">
    <w:name w:val="Actor Notes"/>
    <w:uiPriority w:val="3"/>
    <w:rsid w:val="00DF34A4"/>
    <w:rPr>
      <w:rFonts w:ascii="Arial" w:hAnsi="Arial"/>
      <w:i/>
      <w:sz w:val="24"/>
    </w:rPr>
  </w:style>
  <w:style w:type="character" w:customStyle="1" w:styleId="SecondaryBranchCorrectChar">
    <w:name w:val="Secondary Branch Correct Char"/>
    <w:link w:val="SecondaryBranchCorrect"/>
    <w:uiPriority w:val="1"/>
    <w:rsid w:val="00126C47"/>
    <w:rPr>
      <w:rFonts w:ascii="Arial" w:hAnsi="Arial"/>
      <w:color w:val="00B050"/>
      <w:sz w:val="24"/>
    </w:rPr>
  </w:style>
  <w:style w:type="paragraph" w:customStyle="1" w:styleId="NoResponse">
    <w:name w:val="No Response"/>
    <w:basedOn w:val="Normal"/>
    <w:next w:val="BranchLine"/>
    <w:link w:val="NoResponseChar"/>
    <w:uiPriority w:val="1"/>
    <w:qFormat/>
    <w:rsid w:val="00D92CEB"/>
    <w:pPr>
      <w:spacing w:line="240" w:lineRule="auto"/>
      <w:ind w:left="720"/>
    </w:pPr>
    <w:rPr>
      <w:color w:val="5F497A"/>
    </w:rPr>
  </w:style>
  <w:style w:type="paragraph" w:customStyle="1" w:styleId="SecondaryBranchIncorrect">
    <w:name w:val="Secondary Branch Incorrect"/>
    <w:basedOn w:val="Normal"/>
    <w:next w:val="SecondaryBranchLine"/>
    <w:link w:val="SecondaryBranchIncorrectChar"/>
    <w:uiPriority w:val="1"/>
    <w:qFormat/>
    <w:rsid w:val="004204F1"/>
    <w:pPr>
      <w:spacing w:line="240" w:lineRule="auto"/>
      <w:ind w:left="2160" w:hanging="720"/>
    </w:pPr>
    <w:rPr>
      <w:color w:val="FF0000"/>
    </w:rPr>
  </w:style>
  <w:style w:type="paragraph" w:customStyle="1" w:styleId="SecondaryBranchLine">
    <w:name w:val="Secondary Branch Line"/>
    <w:basedOn w:val="Normal"/>
    <w:link w:val="SecondaryBranchLineChar"/>
    <w:uiPriority w:val="1"/>
    <w:qFormat/>
    <w:rsid w:val="002A238E"/>
    <w:pPr>
      <w:spacing w:line="240" w:lineRule="auto"/>
      <w:ind w:left="2160" w:hanging="720"/>
    </w:pPr>
  </w:style>
  <w:style w:type="character" w:customStyle="1" w:styleId="SecondaryBranchIncorrectChar">
    <w:name w:val="Secondary Branch Incorrect Char"/>
    <w:link w:val="SecondaryBranchIncorrect"/>
    <w:uiPriority w:val="1"/>
    <w:rsid w:val="00126C47"/>
    <w:rPr>
      <w:rFonts w:ascii="Arial" w:hAnsi="Arial"/>
      <w:color w:val="FF0000"/>
      <w:sz w:val="24"/>
      <w:szCs w:val="22"/>
    </w:rPr>
  </w:style>
  <w:style w:type="character" w:customStyle="1" w:styleId="NoResponseChar">
    <w:name w:val="No Response Char"/>
    <w:link w:val="NoResponse"/>
    <w:uiPriority w:val="1"/>
    <w:rsid w:val="00D92CEB"/>
    <w:rPr>
      <w:rFonts w:ascii="Arial" w:hAnsi="Arial"/>
      <w:color w:val="5F497A"/>
      <w:sz w:val="24"/>
      <w:szCs w:val="22"/>
    </w:rPr>
  </w:style>
  <w:style w:type="character" w:customStyle="1" w:styleId="SecondaryBranchLineChar">
    <w:name w:val="Secondary Branch Line Char"/>
    <w:link w:val="SecondaryBranchLine"/>
    <w:uiPriority w:val="1"/>
    <w:rsid w:val="00126C47"/>
    <w:rPr>
      <w:rFonts w:ascii="Arial" w:hAnsi="Arial"/>
      <w:sz w:val="24"/>
      <w:szCs w:val="22"/>
    </w:rPr>
  </w:style>
  <w:style w:type="paragraph" w:customStyle="1" w:styleId="BranchLine">
    <w:name w:val="Branch Line"/>
    <w:basedOn w:val="Normal"/>
    <w:link w:val="BranchLineChar"/>
    <w:uiPriority w:val="1"/>
    <w:qFormat/>
    <w:rsid w:val="002A238E"/>
    <w:pPr>
      <w:spacing w:line="240" w:lineRule="auto"/>
      <w:ind w:left="1440" w:hanging="720"/>
    </w:pPr>
  </w:style>
  <w:style w:type="character" w:customStyle="1" w:styleId="BranchLineChar">
    <w:name w:val="Branch Line Char"/>
    <w:link w:val="BranchLine"/>
    <w:uiPriority w:val="1"/>
    <w:rsid w:val="00126C47"/>
    <w:rPr>
      <w:rFonts w:ascii="Arial" w:hAnsi="Arial"/>
      <w:sz w:val="24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C729E9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490BE0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customStyle="1" w:styleId="Onscreen">
    <w:name w:val="On screen"/>
    <w:link w:val="OnscreenChar"/>
    <w:autoRedefine/>
    <w:uiPriority w:val="1"/>
    <w:qFormat/>
    <w:rsid w:val="009E3224"/>
    <w:rPr>
      <w:rFonts w:ascii="Arial" w:hAnsi="Arial"/>
      <w:color w:val="ADA36F"/>
      <w:sz w:val="24"/>
    </w:rPr>
  </w:style>
  <w:style w:type="paragraph" w:styleId="Revision">
    <w:name w:val="Revision"/>
    <w:hidden/>
    <w:uiPriority w:val="99"/>
    <w:semiHidden/>
    <w:rsid w:val="00D92CEB"/>
    <w:rPr>
      <w:rFonts w:ascii="Arial" w:hAnsi="Arial"/>
      <w:sz w:val="24"/>
      <w:szCs w:val="22"/>
    </w:rPr>
  </w:style>
  <w:style w:type="character" w:customStyle="1" w:styleId="OnscreenChar">
    <w:name w:val="On screen Char"/>
    <w:link w:val="Onscreen"/>
    <w:uiPriority w:val="1"/>
    <w:rsid w:val="009E3224"/>
    <w:rPr>
      <w:rFonts w:ascii="Arial" w:hAnsi="Arial"/>
      <w:color w:val="ADA36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75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075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22"/>
    <w:rPr>
      <w:rFonts w:ascii="Arial" w:hAnsi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22"/>
    <w:rPr>
      <w:rFonts w:ascii="Arial" w:hAnsi="Arial"/>
      <w:sz w:val="24"/>
      <w:szCs w:val="22"/>
    </w:rPr>
  </w:style>
  <w:style w:type="table" w:styleId="LightShading-Accent1">
    <w:name w:val="Light Shading Accent 1"/>
    <w:basedOn w:val="TableNormal"/>
    <w:uiPriority w:val="60"/>
    <w:rsid w:val="007532DE"/>
    <w:rPr>
      <w:rFonts w:ascii="Times New Roman" w:hAnsi="Times New Roman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7532DE"/>
    <w:pPr>
      <w:spacing w:line="240" w:lineRule="auto"/>
      <w:ind w:left="720"/>
      <w:contextualSpacing/>
    </w:pPr>
    <w:rPr>
      <w:rFonts w:ascii="Times New Roman" w:eastAsia="Times New Roman" w:hAnsi="Times New Roman"/>
      <w:szCs w:val="24"/>
    </w:rPr>
  </w:style>
  <w:style w:type="table" w:styleId="TableGrid">
    <w:name w:val="Table Grid"/>
    <w:basedOn w:val="TableNormal"/>
    <w:uiPriority w:val="59"/>
    <w:rsid w:val="008E7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8E733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4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uhn\AppData\Local\Microsoft\Windows\Temporary%20Internet%20Files\Content.Outlook\HLXQDY6Y\Script%20Template%20Revis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9A48B-08DF-4D9D-8D80-A0C917CA0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Script Template Revised.dotx</Template>
  <TotalTime>27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 Rounds</dc:creator>
  <cp:lastModifiedBy>Yu-Han Liu</cp:lastModifiedBy>
  <cp:revision>32</cp:revision>
  <dcterms:created xsi:type="dcterms:W3CDTF">2014-02-17T19:20:00Z</dcterms:created>
  <dcterms:modified xsi:type="dcterms:W3CDTF">2014-06-30T14:02:00Z</dcterms:modified>
</cp:coreProperties>
</file>