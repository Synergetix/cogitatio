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3074936" w:rsidR="004C0D40" w:rsidRDefault="00581160" w:rsidP="003D59B6">
      <w:pPr>
        <w:pStyle w:val="Line1"/>
      </w:pPr>
      <w:bookmarkStart w:id="0" w:name="_GoBack"/>
      <w:bookmarkEnd w:id="0"/>
      <w:r>
        <w:t>$lesson_num</w:t>
      </w:r>
      <w:r>
        <w:tab/>
        <w:t>$topic</w:t>
      </w:r>
    </w:p>
    <w:p w14:paraId="4FEAAF85" w14:textId="7B6A9507" w:rsidR="003D59B6" w:rsidRDefault="00581160" w:rsidP="003D59B6">
      <w:pPr>
        <w:pStyle w:val="Line2"/>
      </w:pPr>
      <w:commentRangeStart w:id="1"/>
      <w:r>
        <w:t>$script</w:t>
      </w:r>
      <w:commentRangeEnd w:id="1"/>
      <w:r w:rsidR="00567221">
        <w:rPr>
          <w:rStyle w:val="CommentReference"/>
          <w:rFonts w:ascii="Calibri" w:hAnsi="Calibri" w:cstheme="minorHAnsi"/>
        </w:rPr>
        <w:commentReference w:id="1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60C82335" w:rsidR="003D59B6" w:rsidRDefault="00581160" w:rsidP="003D59B6">
      <w:pPr>
        <w:pStyle w:val="Character"/>
      </w:pPr>
      <w:r>
        <w:t>$characters</w:t>
      </w:r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rseny Egorov" w:date="2014-07-17T12:22:00Z" w:initials="A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FB245" w14:textId="77777777" w:rsidR="00957584" w:rsidRDefault="00957584" w:rsidP="00AE3986">
      <w:r>
        <w:separator/>
      </w:r>
    </w:p>
  </w:endnote>
  <w:endnote w:type="continuationSeparator" w:id="0">
    <w:p w14:paraId="5A725A3F" w14:textId="77777777" w:rsidR="00957584" w:rsidRDefault="00957584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6821">
      <w:rPr>
        <w:noProof/>
      </w:rPr>
      <w:t>1</w:t>
    </w:r>
    <w:r>
      <w:fldChar w:fldCharType="end"/>
    </w:r>
    <w:r w:rsidR="00B53F0B">
      <w:t xml:space="preserve"> of </w:t>
    </w:r>
    <w:fldSimple w:instr=" NUMPAGES   \* MERGEFORMAT ">
      <w:r w:rsidR="0075682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63EEB" w14:textId="77777777" w:rsidR="00957584" w:rsidRDefault="00957584" w:rsidP="00AE3986">
      <w:r>
        <w:separator/>
      </w:r>
    </w:p>
  </w:footnote>
  <w:footnote w:type="continuationSeparator" w:id="0">
    <w:p w14:paraId="2BA00CD3" w14:textId="77777777" w:rsidR="00957584" w:rsidRDefault="00957584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E5961"/>
    <w:rsid w:val="00150771"/>
    <w:rsid w:val="001574FB"/>
    <w:rsid w:val="001A0762"/>
    <w:rsid w:val="001B1F50"/>
    <w:rsid w:val="001F7A79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F5DE1"/>
    <w:rsid w:val="00D45325"/>
    <w:rsid w:val="00D47D42"/>
    <w:rsid w:val="00DB56DC"/>
    <w:rsid w:val="00DC42C9"/>
    <w:rsid w:val="00DD6995"/>
    <w:rsid w:val="00E01AA8"/>
    <w:rsid w:val="00ED7809"/>
    <w:rsid w:val="00EF06D7"/>
    <w:rsid w:val="00F27926"/>
    <w:rsid w:val="00F36A7F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Arseny Egorov</cp:lastModifiedBy>
  <cp:revision>27</cp:revision>
  <dcterms:created xsi:type="dcterms:W3CDTF">2014-05-16T05:41:00Z</dcterms:created>
  <dcterms:modified xsi:type="dcterms:W3CDTF">2014-08-22T21:19:00Z</dcterms:modified>
</cp:coreProperties>
</file>