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5B040" w14:textId="31B76BBD" w:rsidR="00EC522E" w:rsidRPr="00CE2AEE" w:rsidRDefault="001400CE" w:rsidP="00CE2AEE">
      <w:pPr>
        <w:pStyle w:val="Title"/>
      </w:pPr>
      <w:r>
        <w:t xml:space="preserve">$lesson_num </w:t>
      </w:r>
      <w:bookmarkStart w:id="0" w:name="_GoBack"/>
      <w:bookmarkEnd w:id="0"/>
      <w:r w:rsidR="00752197">
        <w:t>$topic</w:t>
      </w:r>
    </w:p>
    <w:p w14:paraId="5C6777B7" w14:textId="6B895C5B" w:rsidR="00481ED5" w:rsidRDefault="007C2831" w:rsidP="00912C64">
      <w:pPr>
        <w:pStyle w:val="ScriptNumber"/>
      </w:pPr>
      <w:commentRangeStart w:id="1"/>
      <w:r>
        <w:t>$script</w:t>
      </w:r>
      <w:commentRangeEnd w:id="1"/>
      <w:r w:rsidR="00A32413">
        <w:rPr>
          <w:rStyle w:val="CommentReference"/>
          <w:rFonts w:cs="Times New Roman"/>
        </w:rPr>
        <w:commentReference w:id="1"/>
      </w:r>
      <w:r w:rsidR="00A32413">
        <w:t xml:space="preserve"> </w:t>
      </w:r>
    </w:p>
    <w:p w14:paraId="2FA09515" w14:textId="77777777" w:rsidR="00F46194" w:rsidRPr="006479AF" w:rsidRDefault="00F46194" w:rsidP="00F46194">
      <w:pPr>
        <w:rPr>
          <w:rFonts w:cs="Arial"/>
          <w:sz w:val="28"/>
          <w:szCs w:val="28"/>
          <w:u w:val="single"/>
        </w:rPr>
      </w:pPr>
      <w:r w:rsidRPr="006479AF">
        <w:rPr>
          <w:rFonts w:cs="Arial"/>
          <w:sz w:val="28"/>
          <w:szCs w:val="28"/>
          <w:u w:val="single"/>
        </w:rPr>
        <w:t>Characters:</w:t>
      </w:r>
    </w:p>
    <w:p w14:paraId="7EC98E62" w14:textId="156847FB" w:rsidR="00647373" w:rsidRDefault="00647373" w:rsidP="00F46194">
      <w:pPr>
        <w:rPr>
          <w:rFonts w:cs="Arial"/>
          <w:szCs w:val="24"/>
        </w:rPr>
      </w:pPr>
      <w:r>
        <w:rPr>
          <w:rFonts w:cs="Arial"/>
          <w:szCs w:val="24"/>
        </w:rPr>
        <w:t>$characters</w:t>
      </w:r>
    </w:p>
    <w:p w14:paraId="2D89F431" w14:textId="5F8DA845" w:rsidR="004311C3" w:rsidRPr="007320DC" w:rsidRDefault="004311C3" w:rsidP="007320DC">
      <w:pPr>
        <w:pStyle w:val="Line"/>
      </w:pPr>
    </w:p>
    <w:sectPr w:rsidR="004311C3" w:rsidRPr="007320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5-16T13:44:00Z" w:initials="YL">
    <w:p w14:paraId="5EE466C0" w14:textId="6324D884" w:rsidR="00A32413" w:rsidRDefault="00A32413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BDD23" w14:textId="77777777" w:rsidR="0066335A" w:rsidRDefault="0066335A" w:rsidP="00EC0522">
      <w:pPr>
        <w:spacing w:line="240" w:lineRule="auto"/>
      </w:pPr>
      <w:r>
        <w:separator/>
      </w:r>
    </w:p>
  </w:endnote>
  <w:endnote w:type="continuationSeparator" w:id="0">
    <w:p w14:paraId="02BCF1AE" w14:textId="77777777" w:rsidR="0066335A" w:rsidRDefault="0066335A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0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175E0" w14:textId="77777777" w:rsidR="0066335A" w:rsidRDefault="0066335A" w:rsidP="00EC0522">
      <w:pPr>
        <w:spacing w:line="240" w:lineRule="auto"/>
      </w:pPr>
      <w:r>
        <w:separator/>
      </w:r>
    </w:p>
  </w:footnote>
  <w:footnote w:type="continuationSeparator" w:id="0">
    <w:p w14:paraId="575F196B" w14:textId="77777777" w:rsidR="0066335A" w:rsidRDefault="0066335A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0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3FC7"/>
    <w:rsid w:val="00166ED1"/>
    <w:rsid w:val="00167E61"/>
    <w:rsid w:val="00170E88"/>
    <w:rsid w:val="001712DF"/>
    <w:rsid w:val="001751C5"/>
    <w:rsid w:val="001761A4"/>
    <w:rsid w:val="001766FF"/>
    <w:rsid w:val="0017691F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0C16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25052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E728E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6BE6"/>
    <w:rsid w:val="003802F3"/>
    <w:rsid w:val="00381252"/>
    <w:rsid w:val="00386BAD"/>
    <w:rsid w:val="00387BB9"/>
    <w:rsid w:val="0039019F"/>
    <w:rsid w:val="003906A9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239F"/>
    <w:rsid w:val="004030B6"/>
    <w:rsid w:val="00404DB5"/>
    <w:rsid w:val="00407043"/>
    <w:rsid w:val="00410835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3AA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47373"/>
    <w:rsid w:val="006571A9"/>
    <w:rsid w:val="0066084F"/>
    <w:rsid w:val="00662634"/>
    <w:rsid w:val="00662E51"/>
    <w:rsid w:val="0066335A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0DC"/>
    <w:rsid w:val="00732AEF"/>
    <w:rsid w:val="00733143"/>
    <w:rsid w:val="00743843"/>
    <w:rsid w:val="00745503"/>
    <w:rsid w:val="0075057A"/>
    <w:rsid w:val="00751748"/>
    <w:rsid w:val="007518A7"/>
    <w:rsid w:val="0075219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9515F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755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1F2F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2413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22F7"/>
    <w:rsid w:val="00B03DF1"/>
    <w:rsid w:val="00B044F7"/>
    <w:rsid w:val="00B0725D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2407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5918"/>
    <w:rsid w:val="00C16879"/>
    <w:rsid w:val="00C206F5"/>
    <w:rsid w:val="00C212FC"/>
    <w:rsid w:val="00C226A6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0D3E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68C9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F50D3E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F50D3E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F50D3E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F50D3E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32CF-888F-4514-9848-32474271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32</cp:revision>
  <dcterms:created xsi:type="dcterms:W3CDTF">2014-02-17T19:20:00Z</dcterms:created>
  <dcterms:modified xsi:type="dcterms:W3CDTF">2014-06-30T17:28:00Z</dcterms:modified>
</cp:coreProperties>
</file>